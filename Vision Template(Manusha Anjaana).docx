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D3D722" w14:textId="675242DB" w:rsidR="00685AA7" w:rsidRDefault="00CB7EAC" w:rsidP="006E64C8">
      <w:pPr>
        <w:pStyle w:val="Title"/>
        <w:jc w:val="both"/>
      </w:pPr>
      <w:r>
        <w:t xml:space="preserve">Hospital Management System </w:t>
      </w:r>
    </w:p>
    <w:p w14:paraId="0EF11835" w14:textId="77777777" w:rsidR="00685AA7" w:rsidRDefault="009353B9" w:rsidP="006E64C8">
      <w:pPr>
        <w:pStyle w:val="Title"/>
        <w:jc w:val="both"/>
      </w:pPr>
      <w:r>
        <w:fldChar w:fldCharType="begin"/>
      </w:r>
      <w:r>
        <w:instrText xml:space="preserve"> TITLE  \* MERGEFORMAT </w:instrText>
      </w:r>
      <w:r>
        <w:fldChar w:fldCharType="separate"/>
      </w:r>
      <w:r w:rsidR="00A12D42">
        <w:t>Vision</w:t>
      </w:r>
      <w:r>
        <w:fldChar w:fldCharType="end"/>
      </w:r>
    </w:p>
    <w:p w14:paraId="3D20507F" w14:textId="77777777" w:rsidR="006B3AAF" w:rsidRDefault="006B3AAF" w:rsidP="006E64C8">
      <w:pPr>
        <w:jc w:val="both"/>
      </w:pPr>
    </w:p>
    <w:p w14:paraId="333B929E" w14:textId="77777777" w:rsidR="00685AA7" w:rsidRDefault="00685AA7" w:rsidP="006E64C8">
      <w:pPr>
        <w:pStyle w:val="Heading1"/>
        <w:jc w:val="both"/>
      </w:pPr>
      <w:bookmarkStart w:id="0" w:name="_Toc456598586"/>
      <w:bookmarkStart w:id="1" w:name="_Toc456600917"/>
      <w:bookmarkStart w:id="2" w:name="_Toc512930904"/>
      <w:bookmarkStart w:id="3" w:name="_Toc20715754"/>
      <w:bookmarkStart w:id="4" w:name="_Toc436203377"/>
      <w:bookmarkStart w:id="5" w:name="_Toc452813577"/>
      <w:r>
        <w:t>Introduction</w:t>
      </w:r>
      <w:bookmarkEnd w:id="0"/>
      <w:bookmarkEnd w:id="1"/>
      <w:bookmarkEnd w:id="2"/>
      <w:bookmarkEnd w:id="3"/>
    </w:p>
    <w:p w14:paraId="38E6E927" w14:textId="488D78CC" w:rsidR="006B3AAF" w:rsidRDefault="006B3AAF" w:rsidP="006E64C8">
      <w:pPr>
        <w:pStyle w:val="BodyText3"/>
        <w:jc w:val="both"/>
        <w:rPr>
          <w:i w:val="0"/>
          <w:iCs w:val="0"/>
          <w:color w:val="000000" w:themeColor="text1"/>
        </w:rPr>
      </w:pPr>
      <w:r>
        <w:rPr>
          <w:i w:val="0"/>
          <w:iCs w:val="0"/>
          <w:color w:val="000000" w:themeColor="text1"/>
        </w:rPr>
        <w:t xml:space="preserve">As a team we hope to build up a system which mostly important in the real world when working with patients and hospitals. Our main thought is to build a hospital Management System to enrich the quality of the service carried </w:t>
      </w:r>
      <w:r w:rsidR="00745C51">
        <w:rPr>
          <w:i w:val="0"/>
          <w:iCs w:val="0"/>
          <w:color w:val="000000" w:themeColor="text1"/>
        </w:rPr>
        <w:t>out by</w:t>
      </w:r>
      <w:r>
        <w:rPr>
          <w:i w:val="0"/>
          <w:iCs w:val="0"/>
          <w:color w:val="000000" w:themeColor="text1"/>
        </w:rPr>
        <w:t xml:space="preserve"> the doctors and nurses toward the patient.</w:t>
      </w:r>
    </w:p>
    <w:p w14:paraId="5685F9DB" w14:textId="5E28C011" w:rsidR="00745C51" w:rsidRDefault="00745C51" w:rsidP="006E64C8">
      <w:pPr>
        <w:pStyle w:val="BodyText3"/>
        <w:jc w:val="both"/>
        <w:rPr>
          <w:i w:val="0"/>
          <w:iCs w:val="0"/>
          <w:color w:val="000000" w:themeColor="text1"/>
        </w:rPr>
      </w:pPr>
      <w:r>
        <w:rPr>
          <w:i w:val="0"/>
          <w:iCs w:val="0"/>
          <w:color w:val="000000" w:themeColor="text1"/>
        </w:rPr>
        <w:t>The main goal of this project is, use the new online system instead of the old legacy system used by the Hospitals to treat the patients. However we identify our stakeholders as the Patient, Doctor, Nurse and instead of that we are going to count the details about the Staff members including the nurses, details of the wards, details of the rooms, Handling of appointments, Handling all the schedules of the operating rooms, Payment details, medical reports and lastly the  system would handle all the invoices.</w:t>
      </w:r>
    </w:p>
    <w:p w14:paraId="5C5D275D" w14:textId="56ACE253" w:rsidR="003D683B" w:rsidRDefault="003D683B" w:rsidP="006E64C8">
      <w:pPr>
        <w:pStyle w:val="BodyText3"/>
        <w:jc w:val="both"/>
        <w:rPr>
          <w:i w:val="0"/>
          <w:iCs w:val="0"/>
          <w:color w:val="000000" w:themeColor="text1"/>
        </w:rPr>
      </w:pPr>
      <w:r>
        <w:rPr>
          <w:i w:val="0"/>
          <w:iCs w:val="0"/>
          <w:color w:val="000000" w:themeColor="text1"/>
        </w:rPr>
        <w:t xml:space="preserve">Any way this computerized system would be really speed when considering to the old legacy system. </w:t>
      </w:r>
      <w:r w:rsidR="00F252BA">
        <w:rPr>
          <w:i w:val="0"/>
          <w:iCs w:val="0"/>
          <w:color w:val="000000" w:themeColor="text1"/>
        </w:rPr>
        <w:t>All the functionalities and the explanation about the system would be done below in this document.</w:t>
      </w:r>
    </w:p>
    <w:p w14:paraId="024B8CFF" w14:textId="77777777" w:rsidR="008E607E" w:rsidRDefault="008E607E" w:rsidP="006E64C8">
      <w:pPr>
        <w:jc w:val="both"/>
      </w:pPr>
    </w:p>
    <w:p w14:paraId="130497B2" w14:textId="1DF549C1" w:rsidR="00685AA7" w:rsidRDefault="00685AA7" w:rsidP="006E64C8">
      <w:pPr>
        <w:pStyle w:val="Heading1"/>
        <w:jc w:val="both"/>
      </w:pPr>
      <w:bookmarkStart w:id="6" w:name="_Toc512930906"/>
      <w:bookmarkStart w:id="7" w:name="_Toc20715755"/>
      <w:r>
        <w:t>Positioning</w:t>
      </w:r>
      <w:bookmarkEnd w:id="4"/>
      <w:bookmarkEnd w:id="5"/>
      <w:bookmarkEnd w:id="6"/>
      <w:bookmarkEnd w:id="7"/>
    </w:p>
    <w:p w14:paraId="4C9E7B46" w14:textId="669C2473" w:rsidR="00685AA7" w:rsidRDefault="00685AA7" w:rsidP="006E64C8">
      <w:pPr>
        <w:pStyle w:val="Heading2"/>
        <w:jc w:val="both"/>
      </w:pPr>
      <w:bookmarkStart w:id="8" w:name="_Toc436203379"/>
      <w:bookmarkStart w:id="9" w:name="_Toc452813579"/>
      <w:bookmarkStart w:id="10" w:name="_Toc512930907"/>
      <w:bookmarkStart w:id="11" w:name="_Toc20715756"/>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685AA7" w14:paraId="4EB0380D"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76EC1148" w14:textId="77777777" w:rsidR="00685AA7" w:rsidRDefault="00685AA7" w:rsidP="006E64C8">
            <w:pPr>
              <w:pStyle w:val="BodyText"/>
              <w:keepNext/>
              <w:ind w:left="72"/>
              <w:jc w:val="both"/>
            </w:pPr>
            <w:r>
              <w:t>The problem of</w:t>
            </w:r>
          </w:p>
        </w:tc>
        <w:tc>
          <w:tcPr>
            <w:tcW w:w="5220" w:type="dxa"/>
            <w:tcBorders>
              <w:top w:val="single" w:sz="12" w:space="0" w:color="auto"/>
              <w:bottom w:val="single" w:sz="6" w:space="0" w:color="auto"/>
              <w:right w:val="single" w:sz="12" w:space="0" w:color="auto"/>
            </w:tcBorders>
          </w:tcPr>
          <w:p w14:paraId="25BE54AF" w14:textId="42E242BA" w:rsidR="00685AA7" w:rsidRDefault="00AB078F" w:rsidP="006E64C8">
            <w:pPr>
              <w:pStyle w:val="InfoBlue"/>
              <w:jc w:val="both"/>
              <w:rPr>
                <w:i w:val="0"/>
                <w:iCs/>
                <w:color w:val="000000" w:themeColor="text1"/>
              </w:rPr>
            </w:pPr>
            <w:r>
              <w:rPr>
                <w:i w:val="0"/>
                <w:iCs/>
                <w:color w:val="000000" w:themeColor="text1"/>
              </w:rPr>
              <w:t xml:space="preserve">The </w:t>
            </w:r>
            <w:r w:rsidR="0031145A">
              <w:rPr>
                <w:i w:val="0"/>
                <w:iCs/>
                <w:color w:val="000000" w:themeColor="text1"/>
              </w:rPr>
              <w:t xml:space="preserve">problem with </w:t>
            </w:r>
            <w:r w:rsidR="00AD34B4">
              <w:rPr>
                <w:i w:val="0"/>
                <w:iCs/>
                <w:color w:val="000000" w:themeColor="text1"/>
              </w:rPr>
              <w:t xml:space="preserve">the old </w:t>
            </w:r>
            <w:r w:rsidR="001D431C">
              <w:rPr>
                <w:i w:val="0"/>
                <w:iCs/>
                <w:color w:val="000000" w:themeColor="text1"/>
              </w:rPr>
              <w:t>legacy system</w:t>
            </w:r>
            <w:r w:rsidR="00BA3593">
              <w:rPr>
                <w:i w:val="0"/>
                <w:iCs/>
                <w:color w:val="000000" w:themeColor="text1"/>
              </w:rPr>
              <w:t>.</w:t>
            </w:r>
          </w:p>
          <w:p w14:paraId="27F47177" w14:textId="4B6989F6" w:rsidR="00BA3593" w:rsidRDefault="00DD3278" w:rsidP="006E64C8">
            <w:pPr>
              <w:pStyle w:val="BodyText"/>
              <w:ind w:left="0"/>
              <w:jc w:val="both"/>
            </w:pPr>
            <w:r>
              <w:t>V</w:t>
            </w:r>
            <w:r w:rsidR="004D6B3F">
              <w:t>ery difficult to retrieve</w:t>
            </w:r>
            <w:r w:rsidR="00C6491F">
              <w:t>,</w:t>
            </w:r>
            <w:r w:rsidR="004D6B3F">
              <w:t xml:space="preserve"> find </w:t>
            </w:r>
            <w:r w:rsidR="008448C5">
              <w:t xml:space="preserve">and process </w:t>
            </w:r>
            <w:r w:rsidR="00EB3D79">
              <w:t>information</w:t>
            </w:r>
          </w:p>
          <w:p w14:paraId="7F2CD7CD" w14:textId="55DD448E" w:rsidR="00EB3D79" w:rsidRDefault="00EB3D79" w:rsidP="006E64C8">
            <w:pPr>
              <w:pStyle w:val="BodyText"/>
              <w:ind w:left="0"/>
              <w:jc w:val="both"/>
            </w:pPr>
            <w:r>
              <w:t>The generated</w:t>
            </w:r>
            <w:r w:rsidR="008448C5">
              <w:t xml:space="preserve"> information </w:t>
            </w:r>
            <w:r w:rsidR="00074DD4">
              <w:t>from</w:t>
            </w:r>
            <w:r>
              <w:t xml:space="preserve"> various transactions takes time and effort to be stored at right place</w:t>
            </w:r>
          </w:p>
          <w:p w14:paraId="04E50A2A" w14:textId="75A5DCED" w:rsidR="003C17BC" w:rsidRDefault="003C17BC" w:rsidP="006E64C8">
            <w:pPr>
              <w:pStyle w:val="BodyText"/>
              <w:ind w:left="0"/>
              <w:jc w:val="both"/>
            </w:pPr>
            <w:r>
              <w:t xml:space="preserve">Specific details of the information such as patient details or child's </w:t>
            </w:r>
            <w:r w:rsidR="002016A7">
              <w:t>immunization</w:t>
            </w:r>
            <w:r>
              <w:t xml:space="preserve"> details are difficult to make because it requires paperwork.</w:t>
            </w:r>
          </w:p>
          <w:p w14:paraId="61C3957E" w14:textId="77777777" w:rsidR="003C17BC" w:rsidRDefault="003C17BC" w:rsidP="006E64C8">
            <w:pPr>
              <w:pStyle w:val="BodyText"/>
              <w:ind w:left="0"/>
              <w:jc w:val="both"/>
            </w:pPr>
            <w:r>
              <w:t>Preparing reliable and timely reports. This is a daunting activity as information from various registers is difficult to obtain.</w:t>
            </w:r>
          </w:p>
          <w:p w14:paraId="595FE3BA" w14:textId="274AF15F" w:rsidR="007B2B8E" w:rsidRPr="00BA3593" w:rsidRDefault="003C17BC" w:rsidP="006E64C8">
            <w:pPr>
              <w:pStyle w:val="BodyText"/>
              <w:ind w:left="0"/>
              <w:jc w:val="both"/>
            </w:pPr>
            <w:r>
              <w:t>Manual calculations are prone to error and this can lead to accurate information taking a lot of time.</w:t>
            </w:r>
          </w:p>
        </w:tc>
      </w:tr>
      <w:tr w:rsidR="00685AA7" w14:paraId="28632A56"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596330A0" w14:textId="4F863857" w:rsidR="00685AA7" w:rsidRDefault="00745C51" w:rsidP="006E64C8">
            <w:pPr>
              <w:pStyle w:val="BodyText"/>
              <w:keepNext/>
              <w:ind w:left="72"/>
              <w:jc w:val="both"/>
            </w:pPr>
            <w:r>
              <w:t>A</w:t>
            </w:r>
            <w:r w:rsidR="00685AA7">
              <w:t>ffects</w:t>
            </w:r>
          </w:p>
        </w:tc>
        <w:tc>
          <w:tcPr>
            <w:tcW w:w="5220" w:type="dxa"/>
            <w:tcBorders>
              <w:top w:val="single" w:sz="6" w:space="0" w:color="auto"/>
              <w:bottom w:val="single" w:sz="6" w:space="0" w:color="auto"/>
              <w:right w:val="single" w:sz="12" w:space="0" w:color="auto"/>
            </w:tcBorders>
          </w:tcPr>
          <w:p w14:paraId="4D4D452A" w14:textId="12AE55E8" w:rsidR="005A2EC7" w:rsidRPr="00802655" w:rsidRDefault="00196A87" w:rsidP="006E64C8">
            <w:pPr>
              <w:pStyle w:val="InfoBlue"/>
              <w:jc w:val="both"/>
              <w:rPr>
                <w:i w:val="0"/>
                <w:iCs/>
                <w:color w:val="000000" w:themeColor="text1"/>
              </w:rPr>
            </w:pPr>
            <w:r w:rsidRPr="00802655">
              <w:rPr>
                <w:i w:val="0"/>
                <w:iCs/>
                <w:color w:val="000000" w:themeColor="text1"/>
              </w:rPr>
              <w:t>P</w:t>
            </w:r>
            <w:r w:rsidR="005A2EC7" w:rsidRPr="00802655">
              <w:rPr>
                <w:i w:val="0"/>
                <w:iCs/>
                <w:color w:val="000000" w:themeColor="text1"/>
              </w:rPr>
              <w:t>atients</w:t>
            </w:r>
            <w:r w:rsidR="00802655" w:rsidRPr="00802655">
              <w:rPr>
                <w:i w:val="0"/>
                <w:iCs/>
                <w:color w:val="000000" w:themeColor="text1"/>
              </w:rPr>
              <w:t>,</w:t>
            </w:r>
            <w:r w:rsidR="00802655">
              <w:rPr>
                <w:i w:val="0"/>
                <w:iCs/>
                <w:color w:val="000000" w:themeColor="text1"/>
              </w:rPr>
              <w:t xml:space="preserve"> </w:t>
            </w:r>
            <w:r w:rsidRPr="00802655">
              <w:rPr>
                <w:i w:val="0"/>
                <w:iCs/>
                <w:color w:val="000000" w:themeColor="text1"/>
              </w:rPr>
              <w:t>D</w:t>
            </w:r>
            <w:r w:rsidR="005A2EC7" w:rsidRPr="00802655">
              <w:rPr>
                <w:i w:val="0"/>
                <w:iCs/>
                <w:color w:val="000000" w:themeColor="text1"/>
              </w:rPr>
              <w:t>octors</w:t>
            </w:r>
            <w:r w:rsidR="00802655" w:rsidRPr="00802655">
              <w:rPr>
                <w:i w:val="0"/>
                <w:iCs/>
                <w:color w:val="000000" w:themeColor="text1"/>
              </w:rPr>
              <w:t>,</w:t>
            </w:r>
            <w:r w:rsidR="00802655">
              <w:rPr>
                <w:i w:val="0"/>
                <w:iCs/>
                <w:color w:val="000000" w:themeColor="text1"/>
              </w:rPr>
              <w:t xml:space="preserve"> </w:t>
            </w:r>
            <w:r w:rsidRPr="00802655">
              <w:rPr>
                <w:i w:val="0"/>
                <w:iCs/>
                <w:color w:val="000000" w:themeColor="text1"/>
              </w:rPr>
              <w:t xml:space="preserve">Staff members </w:t>
            </w:r>
          </w:p>
        </w:tc>
      </w:tr>
      <w:tr w:rsidR="00685AA7" w14:paraId="5F2EA2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F5BE30E" w14:textId="77777777" w:rsidR="00685AA7" w:rsidRDefault="00685AA7" w:rsidP="006E64C8">
            <w:pPr>
              <w:pStyle w:val="BodyText"/>
              <w:keepNext/>
              <w:ind w:left="72"/>
              <w:jc w:val="both"/>
            </w:pPr>
            <w:r>
              <w:t>the impact of which is</w:t>
            </w:r>
          </w:p>
        </w:tc>
        <w:tc>
          <w:tcPr>
            <w:tcW w:w="5220" w:type="dxa"/>
            <w:tcBorders>
              <w:top w:val="single" w:sz="6" w:space="0" w:color="auto"/>
              <w:bottom w:val="single" w:sz="6" w:space="0" w:color="auto"/>
              <w:right w:val="single" w:sz="12" w:space="0" w:color="auto"/>
            </w:tcBorders>
          </w:tcPr>
          <w:p w14:paraId="143ECE63" w14:textId="77777777" w:rsidR="005A2EC7" w:rsidRDefault="005A2EC7" w:rsidP="006E64C8">
            <w:pPr>
              <w:pStyle w:val="InfoBlue"/>
              <w:jc w:val="both"/>
              <w:rPr>
                <w:i w:val="0"/>
                <w:iCs/>
                <w:color w:val="000000" w:themeColor="text1"/>
              </w:rPr>
            </w:pPr>
            <w:r>
              <w:rPr>
                <w:i w:val="0"/>
                <w:iCs/>
                <w:color w:val="000000" w:themeColor="text1"/>
              </w:rPr>
              <w:t>The accuracy of the details of on-going old legacy system is doubtful and it takes more time to decide as it needs to check with different registers.</w:t>
            </w:r>
          </w:p>
          <w:p w14:paraId="03228AAC" w14:textId="21387F18" w:rsidR="00196A87" w:rsidRPr="00196A87" w:rsidRDefault="005A2EC7" w:rsidP="006E64C8">
            <w:pPr>
              <w:pStyle w:val="InfoBlue"/>
              <w:jc w:val="both"/>
              <w:rPr>
                <w:i w:val="0"/>
                <w:iCs/>
                <w:color w:val="000000" w:themeColor="text1"/>
              </w:rPr>
            </w:pPr>
            <w:r w:rsidRPr="00196A87">
              <w:rPr>
                <w:i w:val="0"/>
                <w:iCs/>
                <w:color w:val="000000" w:themeColor="text1"/>
              </w:rPr>
              <w:t>The payments would be wrong as all these functionalities are handled by a human being.</w:t>
            </w:r>
          </w:p>
        </w:tc>
      </w:tr>
      <w:tr w:rsidR="00685AA7" w14:paraId="482D40B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1B13732E" w14:textId="77777777" w:rsidR="00685AA7" w:rsidRDefault="00685AA7" w:rsidP="006E64C8">
            <w:pPr>
              <w:pStyle w:val="BodyText"/>
              <w:ind w:left="72"/>
              <w:jc w:val="both"/>
            </w:pPr>
            <w:r>
              <w:t>a successful solution would be</w:t>
            </w:r>
          </w:p>
        </w:tc>
        <w:tc>
          <w:tcPr>
            <w:tcW w:w="5220" w:type="dxa"/>
            <w:tcBorders>
              <w:top w:val="single" w:sz="6" w:space="0" w:color="auto"/>
              <w:bottom w:val="single" w:sz="6" w:space="0" w:color="auto"/>
              <w:right w:val="single" w:sz="12" w:space="0" w:color="auto"/>
            </w:tcBorders>
          </w:tcPr>
          <w:p w14:paraId="7BC648BF" w14:textId="3ACA815B" w:rsidR="00685AA7" w:rsidRDefault="002521CD" w:rsidP="006E64C8">
            <w:pPr>
              <w:pStyle w:val="InfoBlue"/>
              <w:jc w:val="both"/>
              <w:rPr>
                <w:i w:val="0"/>
                <w:iCs/>
                <w:color w:val="000000" w:themeColor="text1"/>
              </w:rPr>
            </w:pPr>
            <w:r>
              <w:rPr>
                <w:i w:val="0"/>
                <w:iCs/>
                <w:color w:val="000000" w:themeColor="text1"/>
              </w:rPr>
              <w:t xml:space="preserve">The successful solution is the Online </w:t>
            </w:r>
            <w:r w:rsidR="00536D38">
              <w:rPr>
                <w:i w:val="0"/>
                <w:iCs/>
                <w:color w:val="000000" w:themeColor="text1"/>
              </w:rPr>
              <w:t>web-based</w:t>
            </w:r>
            <w:r>
              <w:rPr>
                <w:i w:val="0"/>
                <w:iCs/>
                <w:color w:val="000000" w:themeColor="text1"/>
              </w:rPr>
              <w:t xml:space="preserve"> Hotel management system which facilitates the </w:t>
            </w:r>
            <w:r w:rsidR="00ED2216">
              <w:rPr>
                <w:i w:val="0"/>
                <w:iCs/>
                <w:color w:val="000000" w:themeColor="text1"/>
              </w:rPr>
              <w:t xml:space="preserve">patients, doctors, and the staff members to have a reliable </w:t>
            </w:r>
            <w:r w:rsidR="00EE76BA">
              <w:rPr>
                <w:i w:val="0"/>
                <w:iCs/>
                <w:color w:val="000000" w:themeColor="text1"/>
              </w:rPr>
              <w:t>service.</w:t>
            </w:r>
          </w:p>
          <w:p w14:paraId="1FE93DBC" w14:textId="77777777" w:rsidR="006B169B" w:rsidRDefault="00EE76BA" w:rsidP="006E64C8">
            <w:pPr>
              <w:pStyle w:val="BodyText"/>
              <w:ind w:left="0"/>
              <w:jc w:val="both"/>
            </w:pPr>
            <w:r>
              <w:t xml:space="preserve">This allows the </w:t>
            </w:r>
            <w:r w:rsidR="006B169B">
              <w:t>management to maintain the patients easily</w:t>
            </w:r>
            <w:r w:rsidR="00536D38">
              <w:t xml:space="preserve"> and help to </w:t>
            </w:r>
            <w:r w:rsidR="00A51DAC">
              <w:t>provide prescriptions, precautions, and other advices</w:t>
            </w:r>
            <w:r w:rsidR="00802655">
              <w:t>.</w:t>
            </w:r>
          </w:p>
          <w:p w14:paraId="543674D7" w14:textId="37FCA54B" w:rsidR="00802655" w:rsidRPr="00EE76BA" w:rsidRDefault="00A54FD4" w:rsidP="006E64C8">
            <w:pPr>
              <w:pStyle w:val="BodyText"/>
              <w:ind w:left="0"/>
              <w:jc w:val="both"/>
            </w:pPr>
            <w:r>
              <w:t xml:space="preserve">Except this it </w:t>
            </w:r>
            <w:r w:rsidR="006E64C8">
              <w:t>maintains</w:t>
            </w:r>
            <w:r>
              <w:t xml:space="preserve"> the level of users.</w:t>
            </w:r>
          </w:p>
        </w:tc>
      </w:tr>
    </w:tbl>
    <w:p w14:paraId="0B1943F7" w14:textId="77777777" w:rsidR="00685AA7" w:rsidRDefault="00685AA7" w:rsidP="006E64C8">
      <w:pPr>
        <w:pStyle w:val="Heading2"/>
        <w:jc w:val="both"/>
      </w:pPr>
      <w:bookmarkStart w:id="12" w:name="_Toc425054392"/>
      <w:bookmarkStart w:id="13" w:name="_Toc422186485"/>
      <w:bookmarkStart w:id="14" w:name="_Toc436203380"/>
      <w:bookmarkStart w:id="15" w:name="_Toc452813580"/>
      <w:bookmarkStart w:id="16" w:name="_Toc512930908"/>
      <w:bookmarkStart w:id="17" w:name="_Toc20715757"/>
      <w:r>
        <w:t>Product Position Statement</w:t>
      </w:r>
      <w:bookmarkEnd w:id="12"/>
      <w:bookmarkEnd w:id="13"/>
      <w:bookmarkEnd w:id="14"/>
      <w:bookmarkEnd w:id="15"/>
      <w:bookmarkEnd w:id="16"/>
      <w:bookmarkEnd w:id="17"/>
    </w:p>
    <w:p w14:paraId="63512223" w14:textId="1BA4B7A5" w:rsidR="00685AA7" w:rsidRDefault="00685AA7" w:rsidP="006E64C8">
      <w:pPr>
        <w:pStyle w:val="InfoBlue"/>
        <w:jc w:val="both"/>
      </w:pPr>
    </w:p>
    <w:tbl>
      <w:tblPr>
        <w:tblW w:w="0" w:type="auto"/>
        <w:tblInd w:w="828" w:type="dxa"/>
        <w:tblLayout w:type="fixed"/>
        <w:tblLook w:val="0000" w:firstRow="0" w:lastRow="0" w:firstColumn="0" w:lastColumn="0" w:noHBand="0" w:noVBand="0"/>
      </w:tblPr>
      <w:tblGrid>
        <w:gridCol w:w="2790"/>
        <w:gridCol w:w="5400"/>
      </w:tblGrid>
      <w:tr w:rsidR="00685AA7" w14:paraId="38D64092" w14:textId="77777777">
        <w:tc>
          <w:tcPr>
            <w:tcW w:w="2790" w:type="dxa"/>
            <w:tcBorders>
              <w:top w:val="single" w:sz="12" w:space="0" w:color="auto"/>
              <w:left w:val="single" w:sz="12" w:space="0" w:color="auto"/>
              <w:bottom w:val="single" w:sz="6" w:space="0" w:color="auto"/>
              <w:right w:val="single" w:sz="12" w:space="0" w:color="auto"/>
            </w:tcBorders>
            <w:shd w:val="pct25" w:color="auto" w:fill="auto"/>
          </w:tcPr>
          <w:p w14:paraId="3A977687" w14:textId="77777777" w:rsidR="00685AA7" w:rsidRDefault="00685AA7" w:rsidP="006E64C8">
            <w:pPr>
              <w:pStyle w:val="BodyText"/>
              <w:keepNext/>
              <w:ind w:left="72"/>
              <w:jc w:val="both"/>
            </w:pPr>
            <w:r>
              <w:lastRenderedPageBreak/>
              <w:t>For</w:t>
            </w:r>
          </w:p>
        </w:tc>
        <w:tc>
          <w:tcPr>
            <w:tcW w:w="5400" w:type="dxa"/>
            <w:tcBorders>
              <w:top w:val="single" w:sz="12" w:space="0" w:color="auto"/>
              <w:bottom w:val="single" w:sz="6" w:space="0" w:color="auto"/>
              <w:right w:val="single" w:sz="12" w:space="0" w:color="auto"/>
            </w:tcBorders>
          </w:tcPr>
          <w:p w14:paraId="5FAADC67" w14:textId="28563115" w:rsidR="00685AA7" w:rsidRPr="00A947D7" w:rsidRDefault="00A947D7" w:rsidP="006E64C8">
            <w:pPr>
              <w:pStyle w:val="InfoBlue"/>
              <w:jc w:val="both"/>
              <w:rPr>
                <w:i w:val="0"/>
                <w:iCs/>
                <w:color w:val="000000" w:themeColor="text1"/>
              </w:rPr>
            </w:pPr>
            <w:r>
              <w:rPr>
                <w:i w:val="0"/>
                <w:iCs/>
                <w:color w:val="000000" w:themeColor="text1"/>
              </w:rPr>
              <w:t>Patient</w:t>
            </w:r>
          </w:p>
        </w:tc>
      </w:tr>
      <w:tr w:rsidR="00685AA7" w14:paraId="3B612482"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0E780320" w14:textId="77777777" w:rsidR="00685AA7" w:rsidRDefault="00685AA7" w:rsidP="006E64C8">
            <w:pPr>
              <w:pStyle w:val="BodyText"/>
              <w:keepNext/>
              <w:ind w:left="72"/>
              <w:jc w:val="both"/>
            </w:pPr>
            <w:r>
              <w:t>Who</w:t>
            </w:r>
          </w:p>
        </w:tc>
        <w:tc>
          <w:tcPr>
            <w:tcW w:w="5400" w:type="dxa"/>
            <w:tcBorders>
              <w:top w:val="single" w:sz="6" w:space="0" w:color="auto"/>
              <w:bottom w:val="single" w:sz="6" w:space="0" w:color="auto"/>
              <w:right w:val="single" w:sz="12" w:space="0" w:color="auto"/>
            </w:tcBorders>
          </w:tcPr>
          <w:p w14:paraId="2D1C8D30" w14:textId="79340781" w:rsidR="00685AA7" w:rsidRPr="00EF788E" w:rsidRDefault="00EF788E" w:rsidP="006E64C8">
            <w:pPr>
              <w:pStyle w:val="InfoBlue"/>
              <w:jc w:val="both"/>
              <w:rPr>
                <w:i w:val="0"/>
                <w:iCs/>
                <w:color w:val="000000" w:themeColor="text1"/>
              </w:rPr>
            </w:pPr>
            <w:r>
              <w:rPr>
                <w:i w:val="0"/>
                <w:iCs/>
                <w:color w:val="000000" w:themeColor="text1"/>
              </w:rPr>
              <w:t>Hospital</w:t>
            </w:r>
          </w:p>
        </w:tc>
      </w:tr>
      <w:tr w:rsidR="00685AA7" w14:paraId="208B3304"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8C2604D" w14:textId="77777777" w:rsidR="00685AA7" w:rsidRDefault="00685AA7" w:rsidP="006E64C8">
            <w:pPr>
              <w:pStyle w:val="BodyText"/>
              <w:keepNext/>
              <w:ind w:left="72"/>
              <w:jc w:val="both"/>
            </w:pPr>
            <w:r>
              <w:t>The (product name)</w:t>
            </w:r>
          </w:p>
        </w:tc>
        <w:tc>
          <w:tcPr>
            <w:tcW w:w="5400" w:type="dxa"/>
            <w:tcBorders>
              <w:top w:val="single" w:sz="6" w:space="0" w:color="auto"/>
              <w:bottom w:val="single" w:sz="6" w:space="0" w:color="auto"/>
              <w:right w:val="single" w:sz="12" w:space="0" w:color="auto"/>
            </w:tcBorders>
          </w:tcPr>
          <w:p w14:paraId="73F531FA" w14:textId="263086B5" w:rsidR="00685AA7" w:rsidRPr="006C2163" w:rsidRDefault="00685AA7" w:rsidP="006E64C8">
            <w:pPr>
              <w:pStyle w:val="InfoBlue"/>
              <w:jc w:val="both"/>
              <w:rPr>
                <w:i w:val="0"/>
                <w:iCs/>
                <w:color w:val="000000" w:themeColor="text1"/>
              </w:rPr>
            </w:pPr>
            <w:r>
              <w:t xml:space="preserve"> </w:t>
            </w:r>
            <w:r w:rsidR="006C2163">
              <w:rPr>
                <w:i w:val="0"/>
                <w:iCs/>
                <w:color w:val="000000" w:themeColor="text1"/>
              </w:rPr>
              <w:t>The hospital management system</w:t>
            </w:r>
          </w:p>
        </w:tc>
      </w:tr>
      <w:tr w:rsidR="00685AA7" w14:paraId="325121B1" w14:textId="77777777">
        <w:tc>
          <w:tcPr>
            <w:tcW w:w="2790" w:type="dxa"/>
            <w:tcBorders>
              <w:top w:val="single" w:sz="6" w:space="0" w:color="auto"/>
              <w:left w:val="single" w:sz="12" w:space="0" w:color="auto"/>
              <w:bottom w:val="single" w:sz="6" w:space="0" w:color="auto"/>
              <w:right w:val="single" w:sz="12" w:space="0" w:color="auto"/>
            </w:tcBorders>
            <w:shd w:val="pct25" w:color="auto" w:fill="auto"/>
          </w:tcPr>
          <w:p w14:paraId="1730E936" w14:textId="77777777" w:rsidR="00685AA7" w:rsidRDefault="00685AA7" w:rsidP="006E64C8">
            <w:pPr>
              <w:pStyle w:val="BodyText"/>
              <w:keepNext/>
              <w:ind w:left="72"/>
              <w:jc w:val="both"/>
            </w:pPr>
            <w:r>
              <w:t>That</w:t>
            </w:r>
          </w:p>
        </w:tc>
        <w:tc>
          <w:tcPr>
            <w:tcW w:w="5400" w:type="dxa"/>
            <w:tcBorders>
              <w:top w:val="single" w:sz="6" w:space="0" w:color="auto"/>
              <w:bottom w:val="single" w:sz="6" w:space="0" w:color="auto"/>
              <w:right w:val="single" w:sz="12" w:space="0" w:color="auto"/>
            </w:tcBorders>
          </w:tcPr>
          <w:p w14:paraId="62A15343" w14:textId="77777777" w:rsidR="00685AA7" w:rsidRDefault="00EA75EA" w:rsidP="006E64C8">
            <w:pPr>
              <w:pStyle w:val="InfoBlue"/>
              <w:jc w:val="both"/>
              <w:rPr>
                <w:i w:val="0"/>
                <w:iCs/>
                <w:color w:val="000000" w:themeColor="text1"/>
              </w:rPr>
            </w:pPr>
            <w:r>
              <w:rPr>
                <w:i w:val="0"/>
                <w:iCs/>
                <w:color w:val="000000" w:themeColor="text1"/>
              </w:rPr>
              <w:t xml:space="preserve">Good solution for the </w:t>
            </w:r>
            <w:r w:rsidR="00424A6C">
              <w:rPr>
                <w:i w:val="0"/>
                <w:iCs/>
                <w:color w:val="000000" w:themeColor="text1"/>
              </w:rPr>
              <w:t>past legacy system.</w:t>
            </w:r>
          </w:p>
          <w:p w14:paraId="3154DFAB" w14:textId="77777777" w:rsidR="00424A6C" w:rsidRDefault="00BA60CC" w:rsidP="006E64C8">
            <w:pPr>
              <w:pStyle w:val="BodyText"/>
              <w:ind w:left="0"/>
              <w:jc w:val="both"/>
            </w:pPr>
            <w:r>
              <w:t xml:space="preserve">Easily recognize the needed information and </w:t>
            </w:r>
            <w:r w:rsidR="002454FB">
              <w:t>generate the needed outputs.</w:t>
            </w:r>
          </w:p>
          <w:p w14:paraId="643E0719" w14:textId="77777777" w:rsidR="002454FB" w:rsidRDefault="000156E4" w:rsidP="006E64C8">
            <w:pPr>
              <w:pStyle w:val="BodyText"/>
              <w:ind w:left="0"/>
              <w:jc w:val="both"/>
            </w:pPr>
            <w:r>
              <w:t>Maintain different types of user levels.</w:t>
            </w:r>
          </w:p>
          <w:p w14:paraId="67F6A6EA" w14:textId="77777777" w:rsidR="000156E4" w:rsidRDefault="00BE54CE" w:rsidP="006E64C8">
            <w:pPr>
              <w:pStyle w:val="BodyText"/>
              <w:ind w:left="0"/>
              <w:jc w:val="both"/>
            </w:pPr>
            <w:r>
              <w:t xml:space="preserve">Manage all the </w:t>
            </w:r>
            <w:r w:rsidR="00E835F2">
              <w:t xml:space="preserve">functionalities inside the hospital to </w:t>
            </w:r>
            <w:r w:rsidR="00E05608">
              <w:t>make the system convenient and reliable.</w:t>
            </w:r>
          </w:p>
          <w:p w14:paraId="0A228668" w14:textId="77777777" w:rsidR="00E05608" w:rsidRDefault="00E05608" w:rsidP="006E64C8">
            <w:pPr>
              <w:pStyle w:val="BodyText"/>
              <w:ind w:left="0"/>
              <w:jc w:val="both"/>
            </w:pPr>
            <w:r>
              <w:t xml:space="preserve">Easy to handle </w:t>
            </w:r>
          </w:p>
          <w:p w14:paraId="4A6F7E67" w14:textId="21800D9B" w:rsidR="00695851" w:rsidRPr="00424A6C" w:rsidRDefault="00695851" w:rsidP="006E64C8">
            <w:pPr>
              <w:pStyle w:val="BodyText"/>
              <w:ind w:left="0"/>
              <w:jc w:val="both"/>
            </w:pPr>
            <w:r>
              <w:t>Maintain all the billings, prescriptions</w:t>
            </w:r>
            <w:r w:rsidR="00EF788E">
              <w:t xml:space="preserve"> etc.</w:t>
            </w:r>
          </w:p>
        </w:tc>
      </w:tr>
    </w:tbl>
    <w:p w14:paraId="35C1ED3B" w14:textId="77777777" w:rsidR="00685AA7" w:rsidRDefault="00685AA7" w:rsidP="006E64C8">
      <w:pPr>
        <w:pStyle w:val="Heading1"/>
        <w:jc w:val="both"/>
      </w:pPr>
      <w:bookmarkStart w:id="18" w:name="_Toc447960005"/>
      <w:bookmarkStart w:id="19" w:name="_Toc452813581"/>
      <w:bookmarkStart w:id="20" w:name="_Toc512930909"/>
      <w:bookmarkStart w:id="21" w:name="_Toc20715758"/>
      <w:bookmarkStart w:id="22" w:name="_Toc436203381"/>
      <w:r>
        <w:t>Stakeholder Descriptions</w:t>
      </w:r>
      <w:bookmarkEnd w:id="18"/>
      <w:bookmarkEnd w:id="19"/>
      <w:bookmarkEnd w:id="20"/>
      <w:bookmarkEnd w:id="21"/>
    </w:p>
    <w:p w14:paraId="6BB6B7EA" w14:textId="77777777" w:rsidR="00685AA7" w:rsidRDefault="00685AA7" w:rsidP="006E64C8">
      <w:pPr>
        <w:pStyle w:val="Heading2"/>
        <w:jc w:val="both"/>
      </w:pPr>
      <w:r>
        <w:t>Stakeholder Summary</w:t>
      </w:r>
    </w:p>
    <w:p w14:paraId="5BBA70C9" w14:textId="77777777" w:rsidR="00685AA7" w:rsidRDefault="00685AA7" w:rsidP="006E64C8">
      <w:pPr>
        <w:pStyle w:val="InfoBlue"/>
        <w:jc w:val="both"/>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1890"/>
        <w:gridCol w:w="2610"/>
        <w:gridCol w:w="3960"/>
      </w:tblGrid>
      <w:tr w:rsidR="00685AA7" w14:paraId="4D22E7EF" w14:textId="77777777">
        <w:trPr>
          <w:tblHeader/>
        </w:trPr>
        <w:tc>
          <w:tcPr>
            <w:tcW w:w="1890" w:type="dxa"/>
          </w:tcPr>
          <w:p w14:paraId="1A85B4B3" w14:textId="77777777" w:rsidR="00685AA7" w:rsidRDefault="00685AA7" w:rsidP="006E64C8">
            <w:pPr>
              <w:jc w:val="both"/>
              <w:rPr>
                <w:b/>
                <w:bCs/>
              </w:rPr>
            </w:pPr>
            <w:r>
              <w:rPr>
                <w:b/>
                <w:bCs/>
              </w:rPr>
              <w:t>Name</w:t>
            </w:r>
          </w:p>
        </w:tc>
        <w:tc>
          <w:tcPr>
            <w:tcW w:w="2610" w:type="dxa"/>
          </w:tcPr>
          <w:p w14:paraId="1671FD2A" w14:textId="77777777" w:rsidR="00685AA7" w:rsidRDefault="00685AA7" w:rsidP="006E64C8">
            <w:pPr>
              <w:jc w:val="both"/>
              <w:rPr>
                <w:b/>
                <w:bCs/>
              </w:rPr>
            </w:pPr>
            <w:r>
              <w:rPr>
                <w:b/>
                <w:bCs/>
              </w:rPr>
              <w:t>Description</w:t>
            </w:r>
          </w:p>
        </w:tc>
        <w:tc>
          <w:tcPr>
            <w:tcW w:w="3960" w:type="dxa"/>
          </w:tcPr>
          <w:p w14:paraId="2E09E856" w14:textId="77777777" w:rsidR="00685AA7" w:rsidRDefault="00685AA7" w:rsidP="006E64C8">
            <w:pPr>
              <w:jc w:val="both"/>
              <w:rPr>
                <w:b/>
                <w:bCs/>
              </w:rPr>
            </w:pPr>
            <w:r>
              <w:rPr>
                <w:b/>
                <w:bCs/>
              </w:rPr>
              <w:t>Responsibilities</w:t>
            </w:r>
          </w:p>
        </w:tc>
      </w:tr>
      <w:tr w:rsidR="00685AA7" w14:paraId="5AE5A9FF" w14:textId="77777777">
        <w:tc>
          <w:tcPr>
            <w:tcW w:w="1890" w:type="dxa"/>
          </w:tcPr>
          <w:p w14:paraId="794DD1B7" w14:textId="744C6F33" w:rsidR="00B47354" w:rsidRDefault="00C80660" w:rsidP="006E64C8">
            <w:pPr>
              <w:pStyle w:val="InfoBlue"/>
              <w:jc w:val="both"/>
              <w:rPr>
                <w:i w:val="0"/>
                <w:iCs/>
                <w:color w:val="000000" w:themeColor="text1"/>
              </w:rPr>
            </w:pPr>
            <w:r>
              <w:rPr>
                <w:i w:val="0"/>
                <w:iCs/>
                <w:color w:val="000000" w:themeColor="text1"/>
              </w:rPr>
              <w:t xml:space="preserve">Project </w:t>
            </w:r>
            <w:r w:rsidR="00F13388">
              <w:rPr>
                <w:i w:val="0"/>
                <w:iCs/>
                <w:color w:val="000000" w:themeColor="text1"/>
              </w:rPr>
              <w:t>Manager</w:t>
            </w:r>
          </w:p>
          <w:p w14:paraId="3352E440" w14:textId="0E0B344F" w:rsidR="00017DCA" w:rsidRDefault="00017DCA" w:rsidP="006E64C8">
            <w:pPr>
              <w:pStyle w:val="BodyText"/>
              <w:jc w:val="both"/>
            </w:pPr>
          </w:p>
          <w:p w14:paraId="5EE271FF" w14:textId="303C1F6D" w:rsidR="00017DCA" w:rsidRDefault="00017DCA" w:rsidP="006E64C8">
            <w:pPr>
              <w:pStyle w:val="BodyText"/>
              <w:jc w:val="both"/>
            </w:pPr>
          </w:p>
          <w:p w14:paraId="0D8E5FA2" w14:textId="29F784D2" w:rsidR="00017DCA" w:rsidRDefault="00017DCA" w:rsidP="006E64C8">
            <w:pPr>
              <w:pStyle w:val="BodyText"/>
              <w:jc w:val="both"/>
            </w:pPr>
          </w:p>
          <w:p w14:paraId="17AF4442" w14:textId="39DA54E5" w:rsidR="00017DCA" w:rsidRDefault="00017DCA" w:rsidP="006E64C8">
            <w:pPr>
              <w:pStyle w:val="BodyText"/>
              <w:jc w:val="both"/>
            </w:pPr>
          </w:p>
          <w:p w14:paraId="07F7A285" w14:textId="42228D2D" w:rsidR="00017DCA" w:rsidRDefault="00017DCA" w:rsidP="006E64C8">
            <w:pPr>
              <w:pStyle w:val="BodyText"/>
              <w:jc w:val="both"/>
            </w:pPr>
          </w:p>
          <w:p w14:paraId="428ECE6A" w14:textId="681E2993" w:rsidR="00017DCA" w:rsidRDefault="00017DCA" w:rsidP="006E64C8">
            <w:pPr>
              <w:pStyle w:val="BodyText"/>
              <w:jc w:val="both"/>
            </w:pPr>
          </w:p>
          <w:p w14:paraId="4F289A9C" w14:textId="35D8463C" w:rsidR="00685AA7" w:rsidRDefault="00685AA7" w:rsidP="006E64C8">
            <w:pPr>
              <w:pStyle w:val="InfoBlue"/>
              <w:jc w:val="both"/>
            </w:pPr>
          </w:p>
        </w:tc>
        <w:tc>
          <w:tcPr>
            <w:tcW w:w="2610" w:type="dxa"/>
          </w:tcPr>
          <w:p w14:paraId="4C86D32C" w14:textId="667C7D0D" w:rsidR="00B47354" w:rsidRDefault="00F13388" w:rsidP="006E64C8">
            <w:pPr>
              <w:pStyle w:val="InfoBlue"/>
              <w:jc w:val="both"/>
              <w:rPr>
                <w:i w:val="0"/>
                <w:iCs/>
                <w:color w:val="000000" w:themeColor="text1"/>
              </w:rPr>
            </w:pPr>
            <w:r>
              <w:rPr>
                <w:i w:val="0"/>
                <w:iCs/>
                <w:color w:val="000000" w:themeColor="text1"/>
              </w:rPr>
              <w:t>The person who manages the project</w:t>
            </w:r>
          </w:p>
          <w:p w14:paraId="50D63B08" w14:textId="45A37D8B" w:rsidR="00050604" w:rsidRDefault="00050604" w:rsidP="006E64C8">
            <w:pPr>
              <w:pStyle w:val="BodyText"/>
              <w:jc w:val="both"/>
            </w:pPr>
          </w:p>
          <w:p w14:paraId="2C141CF5" w14:textId="1AA7A638" w:rsidR="00050604" w:rsidRDefault="00050604" w:rsidP="006E64C8">
            <w:pPr>
              <w:pStyle w:val="BodyText"/>
              <w:jc w:val="both"/>
            </w:pPr>
          </w:p>
          <w:p w14:paraId="2CA06333" w14:textId="200A5F7D" w:rsidR="00050604" w:rsidRDefault="00050604" w:rsidP="006E64C8">
            <w:pPr>
              <w:pStyle w:val="BodyText"/>
              <w:jc w:val="both"/>
            </w:pPr>
          </w:p>
          <w:p w14:paraId="48FE0E95" w14:textId="5582519B" w:rsidR="00050604" w:rsidRDefault="00050604" w:rsidP="006E64C8">
            <w:pPr>
              <w:pStyle w:val="BodyText"/>
              <w:jc w:val="both"/>
            </w:pPr>
          </w:p>
          <w:p w14:paraId="044C77F4" w14:textId="58BE2F79" w:rsidR="00867256" w:rsidRPr="00050604" w:rsidRDefault="00867256" w:rsidP="006E64C8">
            <w:pPr>
              <w:pStyle w:val="BodyText"/>
              <w:ind w:left="0"/>
              <w:jc w:val="both"/>
            </w:pPr>
          </w:p>
          <w:p w14:paraId="05498FBB" w14:textId="76484BA9" w:rsidR="004D7E6F" w:rsidRPr="004D7E6F" w:rsidRDefault="004D7E6F" w:rsidP="006E64C8">
            <w:pPr>
              <w:pStyle w:val="BodyText"/>
              <w:ind w:left="0"/>
              <w:jc w:val="both"/>
            </w:pPr>
          </w:p>
          <w:p w14:paraId="63C023E4" w14:textId="66ED3A09" w:rsidR="00685AA7" w:rsidRDefault="00685AA7" w:rsidP="006E64C8">
            <w:pPr>
              <w:pStyle w:val="InfoBlue"/>
              <w:jc w:val="both"/>
            </w:pPr>
          </w:p>
        </w:tc>
        <w:tc>
          <w:tcPr>
            <w:tcW w:w="3960" w:type="dxa"/>
          </w:tcPr>
          <w:p w14:paraId="13041A90" w14:textId="5666BEED" w:rsidR="00B47354" w:rsidRPr="00936795" w:rsidRDefault="00A66914" w:rsidP="006E64C8">
            <w:pPr>
              <w:pStyle w:val="InfoBlue"/>
              <w:jc w:val="both"/>
              <w:rPr>
                <w:i w:val="0"/>
                <w:iCs/>
                <w:color w:val="000000" w:themeColor="text1"/>
              </w:rPr>
            </w:pPr>
            <w:r w:rsidRPr="00936795">
              <w:rPr>
                <w:i w:val="0"/>
                <w:iCs/>
                <w:color w:val="000000" w:themeColor="text1"/>
              </w:rPr>
              <w:t>Organizing and motivating the project team</w:t>
            </w:r>
          </w:p>
          <w:p w14:paraId="0ADAC807" w14:textId="283CE993" w:rsidR="00A66914" w:rsidRDefault="00A66914" w:rsidP="006E64C8">
            <w:pPr>
              <w:pStyle w:val="BodyText"/>
              <w:ind w:left="0"/>
              <w:jc w:val="both"/>
            </w:pPr>
            <w:r>
              <w:t>Resource planning</w:t>
            </w:r>
          </w:p>
          <w:p w14:paraId="5C21A60C" w14:textId="73D9718F" w:rsidR="00A66914" w:rsidRDefault="00FF2F5E" w:rsidP="006E64C8">
            <w:pPr>
              <w:pStyle w:val="BodyText"/>
              <w:ind w:left="0"/>
              <w:jc w:val="both"/>
            </w:pPr>
            <w:r>
              <w:t>Time management</w:t>
            </w:r>
          </w:p>
          <w:p w14:paraId="77E668DE" w14:textId="0EF8D9AE" w:rsidR="000338F6" w:rsidRDefault="000338F6" w:rsidP="006E64C8">
            <w:pPr>
              <w:pStyle w:val="BodyText"/>
              <w:ind w:left="0"/>
              <w:jc w:val="both"/>
            </w:pPr>
            <w:r>
              <w:t>Cost estimating and developing the budget</w:t>
            </w:r>
          </w:p>
          <w:p w14:paraId="7BC3AF51" w14:textId="66CBA89C" w:rsidR="000338F6" w:rsidRDefault="000338F6" w:rsidP="006E64C8">
            <w:pPr>
              <w:pStyle w:val="BodyText"/>
              <w:ind w:left="0"/>
              <w:jc w:val="both"/>
            </w:pPr>
            <w:r>
              <w:t>Ensuring the customer satisfaction</w:t>
            </w:r>
          </w:p>
          <w:p w14:paraId="2E105B9D" w14:textId="7FAA77C0" w:rsidR="000338F6" w:rsidRDefault="0086051D" w:rsidP="006E64C8">
            <w:pPr>
              <w:pStyle w:val="BodyText"/>
              <w:ind w:left="0"/>
              <w:jc w:val="both"/>
            </w:pPr>
            <w:r>
              <w:t>Analyzing</w:t>
            </w:r>
            <w:r w:rsidR="006B5E7E">
              <w:t xml:space="preserve"> and managing the project risk</w:t>
            </w:r>
          </w:p>
          <w:p w14:paraId="49C0EAB3" w14:textId="02568B26" w:rsidR="00443207" w:rsidRDefault="00443207" w:rsidP="006E64C8">
            <w:pPr>
              <w:pStyle w:val="BodyText"/>
              <w:ind w:left="0"/>
              <w:jc w:val="both"/>
            </w:pPr>
            <w:r>
              <w:t xml:space="preserve">Monitoring the </w:t>
            </w:r>
            <w:r w:rsidR="00E767B1">
              <w:t>progress</w:t>
            </w:r>
          </w:p>
          <w:p w14:paraId="477E7F47" w14:textId="649A31CB" w:rsidR="00B5471A" w:rsidRDefault="00E767B1" w:rsidP="006E64C8">
            <w:pPr>
              <w:pStyle w:val="BodyText"/>
              <w:ind w:left="0"/>
              <w:jc w:val="both"/>
            </w:pPr>
            <w:r>
              <w:t>Producing the reports and necessary documentation</w:t>
            </w:r>
          </w:p>
        </w:tc>
      </w:tr>
      <w:tr w:rsidR="00B5471A" w14:paraId="48EF4C37" w14:textId="77777777">
        <w:tc>
          <w:tcPr>
            <w:tcW w:w="1890" w:type="dxa"/>
          </w:tcPr>
          <w:p w14:paraId="33C4FC7D" w14:textId="7850CBAF" w:rsidR="00B5471A" w:rsidRDefault="00B5471A" w:rsidP="006E64C8">
            <w:pPr>
              <w:pStyle w:val="InfoBlue"/>
              <w:jc w:val="both"/>
              <w:rPr>
                <w:i w:val="0"/>
                <w:iCs/>
                <w:color w:val="000000" w:themeColor="text1"/>
              </w:rPr>
            </w:pPr>
            <w:r>
              <w:rPr>
                <w:i w:val="0"/>
                <w:iCs/>
                <w:color w:val="000000" w:themeColor="text1"/>
              </w:rPr>
              <w:t xml:space="preserve">Business Analyst </w:t>
            </w:r>
          </w:p>
        </w:tc>
        <w:tc>
          <w:tcPr>
            <w:tcW w:w="2610" w:type="dxa"/>
          </w:tcPr>
          <w:p w14:paraId="27171BB5" w14:textId="6D905A9B" w:rsidR="00B5471A" w:rsidRDefault="00B5471A" w:rsidP="006E64C8">
            <w:pPr>
              <w:pStyle w:val="InfoBlue"/>
              <w:jc w:val="both"/>
              <w:rPr>
                <w:i w:val="0"/>
                <w:iCs/>
                <w:color w:val="000000" w:themeColor="text1"/>
              </w:rPr>
            </w:pPr>
            <w:r>
              <w:rPr>
                <w:i w:val="0"/>
                <w:iCs/>
                <w:color w:val="000000" w:themeColor="text1"/>
              </w:rPr>
              <w:t xml:space="preserve">The person who </w:t>
            </w:r>
            <w:r w:rsidR="00F96544">
              <w:rPr>
                <w:i w:val="0"/>
                <w:iCs/>
                <w:color w:val="000000" w:themeColor="text1"/>
              </w:rPr>
              <w:t>analyses</w:t>
            </w:r>
            <w:r>
              <w:rPr>
                <w:i w:val="0"/>
                <w:iCs/>
                <w:color w:val="000000" w:themeColor="text1"/>
              </w:rPr>
              <w:t xml:space="preserve"> </w:t>
            </w:r>
            <w:r w:rsidR="00F96544">
              <w:rPr>
                <w:i w:val="0"/>
                <w:iCs/>
                <w:color w:val="000000" w:themeColor="text1"/>
              </w:rPr>
              <w:t xml:space="preserve">a business domain </w:t>
            </w:r>
          </w:p>
        </w:tc>
        <w:tc>
          <w:tcPr>
            <w:tcW w:w="3960" w:type="dxa"/>
          </w:tcPr>
          <w:p w14:paraId="205D36C7" w14:textId="2A06182D" w:rsidR="00B5471A" w:rsidRDefault="006B0351" w:rsidP="006E64C8">
            <w:pPr>
              <w:pStyle w:val="InfoBlue"/>
              <w:jc w:val="both"/>
              <w:rPr>
                <w:i w:val="0"/>
                <w:iCs/>
                <w:color w:val="000000" w:themeColor="text1"/>
              </w:rPr>
            </w:pPr>
            <w:r>
              <w:rPr>
                <w:i w:val="0"/>
                <w:iCs/>
                <w:color w:val="000000" w:themeColor="text1"/>
              </w:rPr>
              <w:t>Planning</w:t>
            </w:r>
            <w:r w:rsidR="007F7C04">
              <w:rPr>
                <w:i w:val="0"/>
                <w:iCs/>
                <w:color w:val="000000" w:themeColor="text1"/>
              </w:rPr>
              <w:t xml:space="preserve"> and monitoring the project</w:t>
            </w:r>
          </w:p>
          <w:p w14:paraId="061CDB7D" w14:textId="77777777" w:rsidR="007F7C04" w:rsidRDefault="007F7C04" w:rsidP="006E64C8">
            <w:pPr>
              <w:pStyle w:val="BodyText"/>
              <w:ind w:left="0"/>
              <w:jc w:val="both"/>
            </w:pPr>
            <w:r>
              <w:t xml:space="preserve">Eliciting the requirements </w:t>
            </w:r>
          </w:p>
          <w:p w14:paraId="0A35F6DE" w14:textId="77777777" w:rsidR="007F7C04" w:rsidRDefault="007F7C04" w:rsidP="006E64C8">
            <w:pPr>
              <w:pStyle w:val="BodyText"/>
              <w:ind w:left="0"/>
              <w:jc w:val="both"/>
            </w:pPr>
            <w:r>
              <w:t>Organization of the requirements</w:t>
            </w:r>
          </w:p>
          <w:p w14:paraId="52BC47E6" w14:textId="77777777" w:rsidR="007F7C04" w:rsidRDefault="006B0351" w:rsidP="006E64C8">
            <w:pPr>
              <w:pStyle w:val="BodyText"/>
              <w:ind w:left="0"/>
              <w:jc w:val="both"/>
            </w:pPr>
            <w:r>
              <w:t xml:space="preserve">Translating and simplifying the requirements </w:t>
            </w:r>
          </w:p>
          <w:p w14:paraId="3C8EAF7E" w14:textId="487A1534" w:rsidR="006B0351" w:rsidRPr="007F7C04" w:rsidRDefault="006B0351" w:rsidP="006E64C8">
            <w:pPr>
              <w:pStyle w:val="BodyText"/>
              <w:ind w:left="0"/>
              <w:jc w:val="both"/>
            </w:pPr>
            <w:r>
              <w:t>Requirement analysis</w:t>
            </w:r>
          </w:p>
        </w:tc>
      </w:tr>
      <w:tr w:rsidR="00B5471A" w14:paraId="2EA7BF82" w14:textId="77777777">
        <w:tc>
          <w:tcPr>
            <w:tcW w:w="1890" w:type="dxa"/>
          </w:tcPr>
          <w:p w14:paraId="7A59BC10" w14:textId="6B7F8FF9" w:rsidR="00B5471A" w:rsidRDefault="001C6BD6" w:rsidP="006E64C8">
            <w:pPr>
              <w:pStyle w:val="InfoBlue"/>
              <w:jc w:val="both"/>
              <w:rPr>
                <w:i w:val="0"/>
                <w:iCs/>
                <w:color w:val="000000" w:themeColor="text1"/>
              </w:rPr>
            </w:pPr>
            <w:r>
              <w:rPr>
                <w:i w:val="0"/>
                <w:iCs/>
                <w:color w:val="000000" w:themeColor="text1"/>
              </w:rPr>
              <w:t xml:space="preserve">Software Engineer </w:t>
            </w:r>
          </w:p>
        </w:tc>
        <w:tc>
          <w:tcPr>
            <w:tcW w:w="2610" w:type="dxa"/>
          </w:tcPr>
          <w:p w14:paraId="5F90AB6B" w14:textId="0FB7343C" w:rsidR="00B5471A" w:rsidRDefault="001C6BD6" w:rsidP="006E64C8">
            <w:pPr>
              <w:pStyle w:val="InfoBlue"/>
              <w:jc w:val="both"/>
              <w:rPr>
                <w:i w:val="0"/>
                <w:iCs/>
                <w:color w:val="000000" w:themeColor="text1"/>
              </w:rPr>
            </w:pPr>
            <w:r>
              <w:rPr>
                <w:i w:val="0"/>
                <w:iCs/>
                <w:color w:val="000000" w:themeColor="text1"/>
              </w:rPr>
              <w:t xml:space="preserve">The person who </w:t>
            </w:r>
            <w:r w:rsidR="00E577AD">
              <w:rPr>
                <w:i w:val="0"/>
                <w:iCs/>
                <w:color w:val="000000" w:themeColor="text1"/>
              </w:rPr>
              <w:t>design, develop, maintain and evaluate the system</w:t>
            </w:r>
          </w:p>
        </w:tc>
        <w:tc>
          <w:tcPr>
            <w:tcW w:w="3960" w:type="dxa"/>
          </w:tcPr>
          <w:p w14:paraId="58D684C4" w14:textId="77777777" w:rsidR="00B5471A" w:rsidRDefault="00147FCB" w:rsidP="006E64C8">
            <w:pPr>
              <w:pStyle w:val="InfoBlue"/>
              <w:jc w:val="both"/>
              <w:rPr>
                <w:i w:val="0"/>
                <w:iCs/>
                <w:color w:val="000000" w:themeColor="text1"/>
              </w:rPr>
            </w:pPr>
            <w:r>
              <w:rPr>
                <w:i w:val="0"/>
                <w:iCs/>
                <w:color w:val="000000" w:themeColor="text1"/>
              </w:rPr>
              <w:t>Developing and directing the software system</w:t>
            </w:r>
          </w:p>
          <w:p w14:paraId="56C466DA" w14:textId="77777777" w:rsidR="00147FCB" w:rsidRDefault="00BF44AC" w:rsidP="006E64C8">
            <w:pPr>
              <w:pStyle w:val="BodyText"/>
              <w:ind w:left="0"/>
              <w:jc w:val="both"/>
            </w:pPr>
            <w:r>
              <w:t>Improve the system quality and</w:t>
            </w:r>
            <w:r w:rsidR="00F706EA">
              <w:t xml:space="preserve"> resolving the issues</w:t>
            </w:r>
            <w:r w:rsidR="00364D14">
              <w:t>.</w:t>
            </w:r>
          </w:p>
          <w:p w14:paraId="6B1C8F3F" w14:textId="77777777" w:rsidR="00364D14" w:rsidRDefault="00364D14" w:rsidP="006E64C8">
            <w:pPr>
              <w:pStyle w:val="BodyText"/>
              <w:ind w:left="0"/>
              <w:jc w:val="both"/>
            </w:pPr>
            <w:r>
              <w:t>Identifying the opportunities for improvement</w:t>
            </w:r>
          </w:p>
          <w:p w14:paraId="4C0D2095" w14:textId="01D8D187" w:rsidR="00A32A2F" w:rsidRPr="00147FCB" w:rsidRDefault="00A32A2F" w:rsidP="006E64C8">
            <w:pPr>
              <w:pStyle w:val="BodyText"/>
              <w:ind w:left="0"/>
              <w:jc w:val="both"/>
            </w:pPr>
            <w:r>
              <w:t xml:space="preserve">Maintain and improve the code </w:t>
            </w:r>
          </w:p>
        </w:tc>
      </w:tr>
      <w:tr w:rsidR="00B5471A" w14:paraId="13723C98" w14:textId="77777777">
        <w:tc>
          <w:tcPr>
            <w:tcW w:w="1890" w:type="dxa"/>
          </w:tcPr>
          <w:p w14:paraId="36EFDFF4" w14:textId="7E9AE80C" w:rsidR="00B5471A" w:rsidRDefault="00DB46DB" w:rsidP="006E64C8">
            <w:pPr>
              <w:pStyle w:val="InfoBlue"/>
              <w:jc w:val="both"/>
              <w:rPr>
                <w:i w:val="0"/>
                <w:iCs/>
                <w:color w:val="000000" w:themeColor="text1"/>
              </w:rPr>
            </w:pPr>
            <w:r>
              <w:rPr>
                <w:i w:val="0"/>
                <w:iCs/>
                <w:color w:val="000000" w:themeColor="text1"/>
              </w:rPr>
              <w:t xml:space="preserve">Software Analyst </w:t>
            </w:r>
          </w:p>
        </w:tc>
        <w:tc>
          <w:tcPr>
            <w:tcW w:w="2610" w:type="dxa"/>
          </w:tcPr>
          <w:p w14:paraId="2B6F52A8" w14:textId="4AB1809F" w:rsidR="00B5471A" w:rsidRDefault="00DB46DB" w:rsidP="006E64C8">
            <w:pPr>
              <w:pStyle w:val="InfoBlue"/>
              <w:jc w:val="both"/>
              <w:rPr>
                <w:i w:val="0"/>
                <w:iCs/>
                <w:color w:val="000000" w:themeColor="text1"/>
              </w:rPr>
            </w:pPr>
            <w:r>
              <w:rPr>
                <w:i w:val="0"/>
                <w:iCs/>
                <w:color w:val="000000" w:themeColor="text1"/>
              </w:rPr>
              <w:t>The person who</w:t>
            </w:r>
            <w:r w:rsidR="00B34255">
              <w:rPr>
                <w:i w:val="0"/>
                <w:iCs/>
                <w:color w:val="000000" w:themeColor="text1"/>
              </w:rPr>
              <w:t xml:space="preserve"> study about the software domain and </w:t>
            </w:r>
            <w:r w:rsidR="00593189">
              <w:rPr>
                <w:i w:val="0"/>
                <w:iCs/>
                <w:color w:val="000000" w:themeColor="text1"/>
              </w:rPr>
              <w:lastRenderedPageBreak/>
              <w:t>prepare software requirement document</w:t>
            </w:r>
          </w:p>
        </w:tc>
        <w:tc>
          <w:tcPr>
            <w:tcW w:w="3960" w:type="dxa"/>
          </w:tcPr>
          <w:p w14:paraId="21B24F28" w14:textId="77777777" w:rsidR="00B5471A" w:rsidRDefault="003A2B75" w:rsidP="006E64C8">
            <w:pPr>
              <w:pStyle w:val="InfoBlue"/>
              <w:jc w:val="both"/>
              <w:rPr>
                <w:i w:val="0"/>
                <w:iCs/>
                <w:color w:val="000000" w:themeColor="text1"/>
              </w:rPr>
            </w:pPr>
            <w:r>
              <w:rPr>
                <w:i w:val="0"/>
                <w:iCs/>
                <w:color w:val="000000" w:themeColor="text1"/>
              </w:rPr>
              <w:lastRenderedPageBreak/>
              <w:t>Maintain and manage all the system</w:t>
            </w:r>
          </w:p>
          <w:p w14:paraId="6B25DB4E" w14:textId="77777777" w:rsidR="003A2B75" w:rsidRDefault="007C64D0" w:rsidP="006E64C8">
            <w:pPr>
              <w:pStyle w:val="BodyText"/>
              <w:ind w:left="0"/>
              <w:jc w:val="both"/>
            </w:pPr>
            <w:r>
              <w:lastRenderedPageBreak/>
              <w:t>Interfere with the end users</w:t>
            </w:r>
          </w:p>
          <w:p w14:paraId="436C5805" w14:textId="77777777" w:rsidR="007C64D0" w:rsidRDefault="00277423" w:rsidP="006E64C8">
            <w:pPr>
              <w:pStyle w:val="BodyText"/>
              <w:ind w:left="0"/>
              <w:jc w:val="both"/>
            </w:pPr>
            <w:r>
              <w:t>Resolve the complex issues</w:t>
            </w:r>
          </w:p>
          <w:p w14:paraId="316F1C98" w14:textId="77777777" w:rsidR="00277423" w:rsidRDefault="00254CC3" w:rsidP="006E64C8">
            <w:pPr>
              <w:pStyle w:val="BodyText"/>
              <w:ind w:left="0"/>
              <w:jc w:val="both"/>
            </w:pPr>
            <w:r>
              <w:t>Analyze and develop the testing</w:t>
            </w:r>
          </w:p>
          <w:p w14:paraId="68C2C7A7" w14:textId="0817189A" w:rsidR="00287020" w:rsidRPr="003A2B75" w:rsidRDefault="00287020" w:rsidP="006E64C8">
            <w:pPr>
              <w:pStyle w:val="BodyText"/>
              <w:ind w:left="0"/>
              <w:jc w:val="both"/>
            </w:pPr>
            <w:r>
              <w:t>Develop the modifications and the changes needed.</w:t>
            </w:r>
          </w:p>
        </w:tc>
      </w:tr>
      <w:tr w:rsidR="00B5471A" w14:paraId="1AB0DF8A" w14:textId="77777777">
        <w:tc>
          <w:tcPr>
            <w:tcW w:w="1890" w:type="dxa"/>
          </w:tcPr>
          <w:p w14:paraId="388AF1F6" w14:textId="2D761D12" w:rsidR="00B5471A" w:rsidRDefault="00D05343" w:rsidP="006E64C8">
            <w:pPr>
              <w:pStyle w:val="InfoBlue"/>
              <w:jc w:val="both"/>
              <w:rPr>
                <w:i w:val="0"/>
                <w:iCs/>
                <w:color w:val="000000" w:themeColor="text1"/>
              </w:rPr>
            </w:pPr>
            <w:r>
              <w:rPr>
                <w:i w:val="0"/>
                <w:iCs/>
                <w:color w:val="000000" w:themeColor="text1"/>
              </w:rPr>
              <w:lastRenderedPageBreak/>
              <w:t>Admin</w:t>
            </w:r>
            <w:r w:rsidR="004C5544">
              <w:rPr>
                <w:i w:val="0"/>
                <w:iCs/>
                <w:color w:val="000000" w:themeColor="text1"/>
              </w:rPr>
              <w:t>istrator</w:t>
            </w:r>
          </w:p>
        </w:tc>
        <w:tc>
          <w:tcPr>
            <w:tcW w:w="2610" w:type="dxa"/>
          </w:tcPr>
          <w:p w14:paraId="45714B06" w14:textId="1F22C1C1" w:rsidR="00B5471A" w:rsidRDefault="004C5544" w:rsidP="006E64C8">
            <w:pPr>
              <w:pStyle w:val="InfoBlue"/>
              <w:jc w:val="both"/>
              <w:rPr>
                <w:i w:val="0"/>
                <w:iCs/>
                <w:color w:val="000000" w:themeColor="text1"/>
              </w:rPr>
            </w:pPr>
            <w:r>
              <w:rPr>
                <w:i w:val="0"/>
                <w:iCs/>
                <w:color w:val="000000" w:themeColor="text1"/>
              </w:rPr>
              <w:t>The person who control the system in the hospital</w:t>
            </w:r>
          </w:p>
        </w:tc>
        <w:tc>
          <w:tcPr>
            <w:tcW w:w="3960" w:type="dxa"/>
          </w:tcPr>
          <w:p w14:paraId="327D83A9" w14:textId="77777777" w:rsidR="00B2701C" w:rsidRDefault="00117833" w:rsidP="006E64C8">
            <w:pPr>
              <w:pStyle w:val="InfoBlue"/>
              <w:jc w:val="both"/>
              <w:rPr>
                <w:i w:val="0"/>
                <w:iCs/>
                <w:color w:val="000000" w:themeColor="text1"/>
              </w:rPr>
            </w:pPr>
            <w:r>
              <w:rPr>
                <w:i w:val="0"/>
                <w:iCs/>
                <w:color w:val="000000" w:themeColor="text1"/>
              </w:rPr>
              <w:t xml:space="preserve">Register patient, staff, </w:t>
            </w:r>
            <w:r w:rsidR="00B60E7D">
              <w:rPr>
                <w:i w:val="0"/>
                <w:iCs/>
                <w:color w:val="000000" w:themeColor="text1"/>
              </w:rPr>
              <w:t>room, ward, Operating room, payments, appointments, admission, medical report</w:t>
            </w:r>
          </w:p>
          <w:p w14:paraId="71BDDC39" w14:textId="427834E8" w:rsidR="00E34255" w:rsidRDefault="00E34255" w:rsidP="006E64C8">
            <w:pPr>
              <w:pStyle w:val="InfoBlue"/>
              <w:jc w:val="both"/>
              <w:rPr>
                <w:i w:val="0"/>
                <w:iCs/>
                <w:color w:val="000000" w:themeColor="text1"/>
              </w:rPr>
            </w:pPr>
            <w:r w:rsidRPr="00E34255">
              <w:rPr>
                <w:i w:val="0"/>
                <w:iCs/>
                <w:color w:val="000000" w:themeColor="text1"/>
              </w:rPr>
              <w:t>Update</w:t>
            </w:r>
            <w:r>
              <w:t xml:space="preserve"> </w:t>
            </w:r>
            <w:r>
              <w:rPr>
                <w:i w:val="0"/>
                <w:iCs/>
                <w:color w:val="000000" w:themeColor="text1"/>
              </w:rPr>
              <w:t>patient, staff, room, ward, Operating room, payments, appointments, admission, medical report</w:t>
            </w:r>
          </w:p>
          <w:p w14:paraId="4812B11F" w14:textId="7A7200B1" w:rsidR="000931ED" w:rsidRDefault="000931ED" w:rsidP="006E64C8">
            <w:pPr>
              <w:pStyle w:val="InfoBlue"/>
              <w:jc w:val="both"/>
              <w:rPr>
                <w:i w:val="0"/>
                <w:iCs/>
                <w:color w:val="000000" w:themeColor="text1"/>
              </w:rPr>
            </w:pPr>
            <w:r w:rsidRPr="000931ED">
              <w:rPr>
                <w:i w:val="0"/>
                <w:iCs/>
                <w:color w:val="000000" w:themeColor="text1"/>
              </w:rPr>
              <w:t>Search the details of</w:t>
            </w:r>
            <w:r w:rsidRPr="000931ED">
              <w:rPr>
                <w:color w:val="000000" w:themeColor="text1"/>
              </w:rPr>
              <w:t xml:space="preserve"> </w:t>
            </w:r>
            <w:r>
              <w:rPr>
                <w:i w:val="0"/>
                <w:iCs/>
                <w:color w:val="000000" w:themeColor="text1"/>
              </w:rPr>
              <w:t>patient, staff, room, ward, Operating room, payments, appointments, admission, medical report</w:t>
            </w:r>
          </w:p>
          <w:p w14:paraId="26580B29" w14:textId="0FE2314C" w:rsidR="00E34255" w:rsidRPr="000931ED" w:rsidRDefault="000931ED" w:rsidP="006E64C8">
            <w:pPr>
              <w:pStyle w:val="InfoBlue"/>
              <w:jc w:val="both"/>
              <w:rPr>
                <w:i w:val="0"/>
                <w:iCs/>
                <w:color w:val="000000" w:themeColor="text1"/>
              </w:rPr>
            </w:pPr>
            <w:r w:rsidRPr="000931ED">
              <w:rPr>
                <w:i w:val="0"/>
                <w:iCs/>
                <w:color w:val="000000" w:themeColor="text1"/>
              </w:rPr>
              <w:t>Delete</w:t>
            </w:r>
            <w:r>
              <w:t xml:space="preserve"> </w:t>
            </w:r>
            <w:r>
              <w:rPr>
                <w:i w:val="0"/>
                <w:iCs/>
                <w:color w:val="000000" w:themeColor="text1"/>
              </w:rPr>
              <w:t>patient, staff, room, ward, Operating room, payments, appointments, admission, medical report</w:t>
            </w:r>
          </w:p>
        </w:tc>
      </w:tr>
      <w:tr w:rsidR="00B5471A" w14:paraId="7914C9D0" w14:textId="77777777">
        <w:tc>
          <w:tcPr>
            <w:tcW w:w="1890" w:type="dxa"/>
          </w:tcPr>
          <w:p w14:paraId="67370F7A" w14:textId="05587002" w:rsidR="00B5471A" w:rsidRDefault="009C6931" w:rsidP="006E64C8">
            <w:pPr>
              <w:pStyle w:val="InfoBlue"/>
              <w:jc w:val="both"/>
              <w:rPr>
                <w:i w:val="0"/>
                <w:iCs/>
                <w:color w:val="000000" w:themeColor="text1"/>
              </w:rPr>
            </w:pPr>
            <w:r>
              <w:rPr>
                <w:i w:val="0"/>
                <w:iCs/>
                <w:color w:val="000000" w:themeColor="text1"/>
              </w:rPr>
              <w:t xml:space="preserve">Front Officer </w:t>
            </w:r>
          </w:p>
        </w:tc>
        <w:tc>
          <w:tcPr>
            <w:tcW w:w="2610" w:type="dxa"/>
          </w:tcPr>
          <w:p w14:paraId="465998C1" w14:textId="2168EF72" w:rsidR="00B5471A" w:rsidRDefault="009C6931" w:rsidP="006E64C8">
            <w:pPr>
              <w:pStyle w:val="InfoBlue"/>
              <w:jc w:val="both"/>
              <w:rPr>
                <w:i w:val="0"/>
                <w:iCs/>
                <w:color w:val="000000" w:themeColor="text1"/>
              </w:rPr>
            </w:pPr>
            <w:r>
              <w:rPr>
                <w:i w:val="0"/>
                <w:iCs/>
                <w:color w:val="000000" w:themeColor="text1"/>
              </w:rPr>
              <w:t>The person who handles the system without the staff handling</w:t>
            </w:r>
          </w:p>
        </w:tc>
        <w:tc>
          <w:tcPr>
            <w:tcW w:w="3960" w:type="dxa"/>
          </w:tcPr>
          <w:p w14:paraId="1E04635A" w14:textId="76A09D02" w:rsidR="00340F80" w:rsidRDefault="00340F80" w:rsidP="006E64C8">
            <w:pPr>
              <w:pStyle w:val="InfoBlue"/>
              <w:jc w:val="both"/>
              <w:rPr>
                <w:i w:val="0"/>
                <w:iCs/>
                <w:color w:val="000000" w:themeColor="text1"/>
              </w:rPr>
            </w:pPr>
            <w:r>
              <w:rPr>
                <w:i w:val="0"/>
                <w:iCs/>
                <w:color w:val="000000" w:themeColor="text1"/>
              </w:rPr>
              <w:t>Register patient, room, ward, Operating room, payments, appointments, admission, medical report</w:t>
            </w:r>
          </w:p>
          <w:p w14:paraId="29642500" w14:textId="7ACBC710" w:rsidR="00340F80" w:rsidRDefault="00340F80" w:rsidP="006E64C8">
            <w:pPr>
              <w:pStyle w:val="InfoBlue"/>
              <w:jc w:val="both"/>
              <w:rPr>
                <w:i w:val="0"/>
                <w:iCs/>
                <w:color w:val="000000" w:themeColor="text1"/>
              </w:rPr>
            </w:pPr>
            <w:r w:rsidRPr="00E34255">
              <w:rPr>
                <w:i w:val="0"/>
                <w:iCs/>
                <w:color w:val="000000" w:themeColor="text1"/>
              </w:rPr>
              <w:t>Update</w:t>
            </w:r>
            <w:r>
              <w:t xml:space="preserve"> </w:t>
            </w:r>
            <w:r>
              <w:rPr>
                <w:i w:val="0"/>
                <w:iCs/>
                <w:color w:val="000000" w:themeColor="text1"/>
              </w:rPr>
              <w:t>patient, room, ward, Operating room, payments, appointments, admission, medical report</w:t>
            </w:r>
          </w:p>
          <w:p w14:paraId="01EC3869" w14:textId="0C2E12A1" w:rsidR="00340F80" w:rsidRDefault="00340F80" w:rsidP="006E64C8">
            <w:pPr>
              <w:pStyle w:val="InfoBlue"/>
              <w:jc w:val="both"/>
              <w:rPr>
                <w:i w:val="0"/>
                <w:iCs/>
                <w:color w:val="000000" w:themeColor="text1"/>
              </w:rPr>
            </w:pPr>
            <w:r w:rsidRPr="000931ED">
              <w:rPr>
                <w:i w:val="0"/>
                <w:iCs/>
                <w:color w:val="000000" w:themeColor="text1"/>
              </w:rPr>
              <w:t>Search the details of</w:t>
            </w:r>
            <w:r w:rsidRPr="000931ED">
              <w:rPr>
                <w:color w:val="000000" w:themeColor="text1"/>
              </w:rPr>
              <w:t xml:space="preserve"> </w:t>
            </w:r>
            <w:r>
              <w:rPr>
                <w:i w:val="0"/>
                <w:iCs/>
                <w:color w:val="000000" w:themeColor="text1"/>
              </w:rPr>
              <w:t>patient, room, ward, Operating room, payments, appointments, admission, medical report</w:t>
            </w:r>
          </w:p>
          <w:p w14:paraId="7646115B" w14:textId="6EABF504" w:rsidR="00B5471A" w:rsidRPr="00936795" w:rsidRDefault="00340F80" w:rsidP="006E64C8">
            <w:pPr>
              <w:pStyle w:val="InfoBlue"/>
              <w:jc w:val="both"/>
              <w:rPr>
                <w:i w:val="0"/>
                <w:iCs/>
                <w:color w:val="000000" w:themeColor="text1"/>
              </w:rPr>
            </w:pPr>
            <w:r w:rsidRPr="000931ED">
              <w:rPr>
                <w:i w:val="0"/>
                <w:iCs/>
                <w:color w:val="000000" w:themeColor="text1"/>
              </w:rPr>
              <w:t>Delete</w:t>
            </w:r>
            <w:r>
              <w:t xml:space="preserve"> </w:t>
            </w:r>
            <w:r>
              <w:rPr>
                <w:i w:val="0"/>
                <w:iCs/>
                <w:color w:val="000000" w:themeColor="text1"/>
              </w:rPr>
              <w:t>patient, room, ward, Operating room, payments, appointments, admission, medical report</w:t>
            </w:r>
          </w:p>
        </w:tc>
      </w:tr>
      <w:tr w:rsidR="00B5471A" w14:paraId="1DA0DB94" w14:textId="77777777">
        <w:tc>
          <w:tcPr>
            <w:tcW w:w="1890" w:type="dxa"/>
          </w:tcPr>
          <w:p w14:paraId="0387AAC3" w14:textId="05D52DD3" w:rsidR="00B5471A" w:rsidRDefault="00462535" w:rsidP="006E64C8">
            <w:pPr>
              <w:pStyle w:val="InfoBlue"/>
              <w:jc w:val="both"/>
              <w:rPr>
                <w:i w:val="0"/>
                <w:iCs/>
                <w:color w:val="000000" w:themeColor="text1"/>
              </w:rPr>
            </w:pPr>
            <w:r>
              <w:rPr>
                <w:i w:val="0"/>
                <w:iCs/>
                <w:color w:val="000000" w:themeColor="text1"/>
              </w:rPr>
              <w:t xml:space="preserve">Patient </w:t>
            </w:r>
          </w:p>
        </w:tc>
        <w:tc>
          <w:tcPr>
            <w:tcW w:w="2610" w:type="dxa"/>
          </w:tcPr>
          <w:p w14:paraId="06AEA4A7" w14:textId="620A1FFC" w:rsidR="00B5471A" w:rsidRDefault="00462535" w:rsidP="006E64C8">
            <w:pPr>
              <w:pStyle w:val="InfoBlue"/>
              <w:jc w:val="both"/>
              <w:rPr>
                <w:i w:val="0"/>
                <w:iCs/>
                <w:color w:val="000000" w:themeColor="text1"/>
              </w:rPr>
            </w:pPr>
            <w:r>
              <w:rPr>
                <w:i w:val="0"/>
                <w:iCs/>
                <w:color w:val="000000" w:themeColor="text1"/>
              </w:rPr>
              <w:t>The person who get the service from the system</w:t>
            </w:r>
          </w:p>
        </w:tc>
        <w:tc>
          <w:tcPr>
            <w:tcW w:w="3960" w:type="dxa"/>
          </w:tcPr>
          <w:p w14:paraId="2250B93F" w14:textId="77777777" w:rsidR="00B5471A" w:rsidRDefault="00462535" w:rsidP="006E64C8">
            <w:pPr>
              <w:pStyle w:val="InfoBlue"/>
              <w:jc w:val="both"/>
              <w:rPr>
                <w:i w:val="0"/>
                <w:iCs/>
                <w:color w:val="000000" w:themeColor="text1"/>
              </w:rPr>
            </w:pPr>
            <w:r>
              <w:rPr>
                <w:i w:val="0"/>
                <w:iCs/>
                <w:color w:val="000000" w:themeColor="text1"/>
              </w:rPr>
              <w:t>Register to the system.</w:t>
            </w:r>
          </w:p>
          <w:p w14:paraId="01F41792" w14:textId="77777777" w:rsidR="00462535" w:rsidRDefault="00462535" w:rsidP="006E64C8">
            <w:pPr>
              <w:pStyle w:val="BodyText"/>
              <w:ind w:left="0"/>
              <w:jc w:val="both"/>
            </w:pPr>
            <w:r>
              <w:t>Update the necessary details when needed.</w:t>
            </w:r>
          </w:p>
          <w:p w14:paraId="1E5A7BEF" w14:textId="77777777" w:rsidR="00377B3C" w:rsidRDefault="00377B3C" w:rsidP="006E64C8">
            <w:pPr>
              <w:pStyle w:val="BodyText"/>
              <w:ind w:left="0"/>
              <w:jc w:val="both"/>
            </w:pPr>
            <w:r>
              <w:t>Making the appointment</w:t>
            </w:r>
          </w:p>
          <w:p w14:paraId="74EF5BC7" w14:textId="6FF34BAF" w:rsidR="00377B3C" w:rsidRPr="00462535" w:rsidRDefault="00865349" w:rsidP="006E64C8">
            <w:pPr>
              <w:pStyle w:val="BodyText"/>
              <w:ind w:left="0"/>
              <w:jc w:val="both"/>
            </w:pPr>
            <w:r>
              <w:t xml:space="preserve">Settle down the payments </w:t>
            </w:r>
          </w:p>
        </w:tc>
      </w:tr>
      <w:tr w:rsidR="00B5471A" w14:paraId="5A6280E6" w14:textId="77777777">
        <w:tc>
          <w:tcPr>
            <w:tcW w:w="1890" w:type="dxa"/>
          </w:tcPr>
          <w:p w14:paraId="57240A3B" w14:textId="5C9D4CD5" w:rsidR="00B5471A" w:rsidRDefault="007B3819" w:rsidP="006E64C8">
            <w:pPr>
              <w:pStyle w:val="InfoBlue"/>
              <w:jc w:val="both"/>
              <w:rPr>
                <w:i w:val="0"/>
                <w:iCs/>
                <w:color w:val="000000" w:themeColor="text1"/>
              </w:rPr>
            </w:pPr>
            <w:r>
              <w:rPr>
                <w:i w:val="0"/>
                <w:iCs/>
                <w:color w:val="000000" w:themeColor="text1"/>
              </w:rPr>
              <w:t>Doctor</w:t>
            </w:r>
          </w:p>
        </w:tc>
        <w:tc>
          <w:tcPr>
            <w:tcW w:w="2610" w:type="dxa"/>
          </w:tcPr>
          <w:p w14:paraId="1CA955F9" w14:textId="1E73626B" w:rsidR="00B5471A" w:rsidRDefault="007B3819" w:rsidP="006E64C8">
            <w:pPr>
              <w:pStyle w:val="InfoBlue"/>
              <w:jc w:val="both"/>
              <w:rPr>
                <w:i w:val="0"/>
                <w:iCs/>
                <w:color w:val="000000" w:themeColor="text1"/>
              </w:rPr>
            </w:pPr>
            <w:r>
              <w:rPr>
                <w:i w:val="0"/>
                <w:iCs/>
                <w:color w:val="000000" w:themeColor="text1"/>
              </w:rPr>
              <w:t>The person who treat the patient</w:t>
            </w:r>
          </w:p>
        </w:tc>
        <w:tc>
          <w:tcPr>
            <w:tcW w:w="3960" w:type="dxa"/>
          </w:tcPr>
          <w:p w14:paraId="7CBEB667" w14:textId="0E647B8C" w:rsidR="00B5471A" w:rsidRDefault="008E260C" w:rsidP="006E64C8">
            <w:pPr>
              <w:pStyle w:val="InfoBlue"/>
              <w:jc w:val="both"/>
              <w:rPr>
                <w:i w:val="0"/>
                <w:iCs/>
                <w:color w:val="000000" w:themeColor="text1"/>
              </w:rPr>
            </w:pPr>
            <w:r>
              <w:rPr>
                <w:i w:val="0"/>
                <w:iCs/>
                <w:color w:val="000000" w:themeColor="text1"/>
              </w:rPr>
              <w:t>Update the patient details.</w:t>
            </w:r>
          </w:p>
          <w:p w14:paraId="3FE452EC" w14:textId="366CC466" w:rsidR="007965BF" w:rsidRDefault="007965BF" w:rsidP="006E64C8">
            <w:pPr>
              <w:pStyle w:val="BodyText"/>
              <w:ind w:left="0"/>
              <w:jc w:val="both"/>
            </w:pPr>
            <w:r>
              <w:t>Add the medical reports and update and delete them</w:t>
            </w:r>
          </w:p>
          <w:p w14:paraId="05B75B05" w14:textId="02C24F21" w:rsidR="00670BD6" w:rsidRPr="007965BF" w:rsidRDefault="00670BD6" w:rsidP="006E64C8">
            <w:pPr>
              <w:pStyle w:val="BodyText"/>
              <w:ind w:left="0"/>
              <w:jc w:val="both"/>
            </w:pPr>
            <w:r>
              <w:t>Search the medical reports</w:t>
            </w:r>
          </w:p>
          <w:p w14:paraId="2753F173" w14:textId="214C073F" w:rsidR="00A83371" w:rsidRPr="00A83371" w:rsidRDefault="00A83371" w:rsidP="006E64C8">
            <w:pPr>
              <w:pStyle w:val="BodyText"/>
              <w:ind w:left="0"/>
              <w:jc w:val="both"/>
            </w:pPr>
          </w:p>
        </w:tc>
      </w:tr>
    </w:tbl>
    <w:p w14:paraId="37B7885C" w14:textId="725E12F2" w:rsidR="00685AA7" w:rsidRDefault="00685AA7" w:rsidP="006E64C8">
      <w:pPr>
        <w:pStyle w:val="BodyText"/>
        <w:jc w:val="both"/>
      </w:pPr>
    </w:p>
    <w:p w14:paraId="1E09D2EA" w14:textId="79ED1E5D" w:rsidR="006E64C8" w:rsidRDefault="006E64C8" w:rsidP="006E64C8">
      <w:pPr>
        <w:pStyle w:val="BodyText"/>
        <w:jc w:val="both"/>
      </w:pPr>
    </w:p>
    <w:p w14:paraId="18B2E14E" w14:textId="77777777" w:rsidR="006E64C8" w:rsidRDefault="006E64C8" w:rsidP="006E64C8">
      <w:pPr>
        <w:pStyle w:val="BodyText"/>
        <w:jc w:val="both"/>
      </w:pPr>
    </w:p>
    <w:p w14:paraId="16F6FA68" w14:textId="77777777" w:rsidR="00685AA7" w:rsidRDefault="00685AA7" w:rsidP="006E64C8">
      <w:pPr>
        <w:pStyle w:val="Heading2"/>
        <w:jc w:val="both"/>
      </w:pPr>
      <w:bookmarkStart w:id="23" w:name="_Toc425054386"/>
      <w:bookmarkStart w:id="24" w:name="_Toc342757864"/>
      <w:bookmarkStart w:id="25" w:name="_Toc346297773"/>
      <w:bookmarkStart w:id="26" w:name="_Toc422186479"/>
      <w:bookmarkStart w:id="27" w:name="_Toc436203384"/>
      <w:bookmarkStart w:id="28" w:name="_Toc452813585"/>
      <w:bookmarkStart w:id="29" w:name="_Toc512930912"/>
      <w:bookmarkStart w:id="30" w:name="_Toc20715759"/>
      <w:r>
        <w:t>User Environment</w:t>
      </w:r>
      <w:bookmarkEnd w:id="23"/>
      <w:bookmarkEnd w:id="24"/>
      <w:bookmarkEnd w:id="25"/>
      <w:bookmarkEnd w:id="26"/>
      <w:bookmarkEnd w:id="27"/>
      <w:bookmarkEnd w:id="28"/>
      <w:bookmarkEnd w:id="29"/>
      <w:bookmarkEnd w:id="30"/>
    </w:p>
    <w:p w14:paraId="33ABAF09" w14:textId="21D6E3A1" w:rsidR="00685AA7" w:rsidRDefault="00685AA7" w:rsidP="006E64C8">
      <w:pPr>
        <w:pStyle w:val="InfoBlue"/>
        <w:jc w:val="both"/>
        <w:rPr>
          <w:i w:val="0"/>
          <w:iCs/>
          <w:color w:val="000000" w:themeColor="text1"/>
        </w:rPr>
      </w:pPr>
    </w:p>
    <w:p w14:paraId="23E331CA" w14:textId="7414119E" w:rsidR="009E1C4C" w:rsidRDefault="00673027" w:rsidP="006E64C8">
      <w:pPr>
        <w:pStyle w:val="BodyText"/>
        <w:jc w:val="both"/>
      </w:pPr>
      <w:r>
        <w:t xml:space="preserve">This is a </w:t>
      </w:r>
      <w:r w:rsidR="006E56D8">
        <w:t>web-based</w:t>
      </w:r>
      <w:r>
        <w:t xml:space="preserve"> </w:t>
      </w:r>
      <w:r w:rsidR="00EC688D">
        <w:t xml:space="preserve">application that uses the web browsers as clients. </w:t>
      </w:r>
      <w:r w:rsidR="00B67617">
        <w:t xml:space="preserve">And this includes </w:t>
      </w:r>
    </w:p>
    <w:p w14:paraId="7E5F2C1D" w14:textId="1346F2F4" w:rsidR="009E1C4C" w:rsidRDefault="009E1C4C" w:rsidP="006E64C8">
      <w:pPr>
        <w:pStyle w:val="BodyText"/>
        <w:numPr>
          <w:ilvl w:val="0"/>
          <w:numId w:val="30"/>
        </w:numPr>
        <w:jc w:val="both"/>
      </w:pPr>
      <w:r>
        <w:t>Display reports in Graphical Form</w:t>
      </w:r>
    </w:p>
    <w:p w14:paraId="242C48FA" w14:textId="2580E2A5" w:rsidR="009E1C4C" w:rsidRDefault="009E1C4C" w:rsidP="006E64C8">
      <w:pPr>
        <w:pStyle w:val="BodyText"/>
        <w:numPr>
          <w:ilvl w:val="0"/>
          <w:numId w:val="30"/>
        </w:numPr>
        <w:jc w:val="both"/>
      </w:pPr>
      <w:r>
        <w:t>Provide product information online</w:t>
      </w:r>
    </w:p>
    <w:p w14:paraId="51F85CC9" w14:textId="3D9B5DC9" w:rsidR="009E1C4C" w:rsidRDefault="009E1C4C" w:rsidP="006E64C8">
      <w:pPr>
        <w:pStyle w:val="BodyText"/>
        <w:numPr>
          <w:ilvl w:val="0"/>
          <w:numId w:val="30"/>
        </w:numPr>
        <w:jc w:val="both"/>
      </w:pPr>
      <w:r>
        <w:t>Provide task information for workers on site via mobile devices</w:t>
      </w:r>
    </w:p>
    <w:p w14:paraId="400C6D2D" w14:textId="4D9E44DB" w:rsidR="009E1C4C" w:rsidRDefault="009E1C4C" w:rsidP="006E64C8">
      <w:pPr>
        <w:pStyle w:val="BodyText"/>
        <w:numPr>
          <w:ilvl w:val="0"/>
          <w:numId w:val="30"/>
        </w:numPr>
        <w:jc w:val="both"/>
      </w:pPr>
      <w:r>
        <w:t>Allow remote works to enter job completion and get sign off on site</w:t>
      </w:r>
    </w:p>
    <w:p w14:paraId="4BE75AEC" w14:textId="2687B9F3" w:rsidR="00260192" w:rsidRDefault="009E1C4C" w:rsidP="006E64C8">
      <w:pPr>
        <w:pStyle w:val="BodyText"/>
        <w:numPr>
          <w:ilvl w:val="0"/>
          <w:numId w:val="30"/>
        </w:numPr>
        <w:jc w:val="both"/>
      </w:pPr>
      <w:r>
        <w:t>Order Goods with Online Catalogue, easy searching allows customer to keep track of</w:t>
      </w:r>
      <w:r w:rsidR="0090099C">
        <w:t xml:space="preserve"> </w:t>
      </w:r>
      <w:r>
        <w:t>orders and budgets</w:t>
      </w:r>
    </w:p>
    <w:p w14:paraId="3FF57645" w14:textId="77777777" w:rsidR="00AA5D4D" w:rsidRPr="00260192" w:rsidRDefault="00AA5D4D" w:rsidP="006E64C8">
      <w:pPr>
        <w:pStyle w:val="BodyText"/>
        <w:ind w:left="1080"/>
        <w:jc w:val="both"/>
      </w:pPr>
    </w:p>
    <w:p w14:paraId="5C66CB34" w14:textId="5CB8E4D7" w:rsidR="00685AA7" w:rsidRDefault="00685AA7" w:rsidP="006E64C8">
      <w:pPr>
        <w:pStyle w:val="Heading1"/>
        <w:jc w:val="both"/>
      </w:pPr>
      <w:bookmarkStart w:id="31" w:name="_Toc436203387"/>
      <w:bookmarkStart w:id="32" w:name="_Toc452813590"/>
      <w:bookmarkStart w:id="33" w:name="_Toc512930915"/>
      <w:bookmarkStart w:id="34" w:name="_Toc20715760"/>
      <w:bookmarkEnd w:id="22"/>
      <w:r>
        <w:t>Product Overview</w:t>
      </w:r>
      <w:bookmarkEnd w:id="31"/>
      <w:bookmarkEnd w:id="32"/>
      <w:bookmarkEnd w:id="33"/>
      <w:bookmarkEnd w:id="34"/>
    </w:p>
    <w:p w14:paraId="6E8E690C" w14:textId="77777777" w:rsidR="00685AA7" w:rsidRDefault="00685AA7" w:rsidP="006E64C8">
      <w:pPr>
        <w:pStyle w:val="Heading2"/>
        <w:jc w:val="both"/>
      </w:pPr>
      <w:bookmarkStart w:id="35" w:name="_Toc452813588"/>
      <w:bookmarkStart w:id="36" w:name="_Toc512930913"/>
      <w:bookmarkStart w:id="37" w:name="_Toc20715763"/>
      <w:r>
        <w:t>Needs</w:t>
      </w:r>
      <w:bookmarkEnd w:id="35"/>
      <w:bookmarkEnd w:id="36"/>
      <w:r>
        <w:t xml:space="preserve"> and Features</w:t>
      </w:r>
      <w:bookmarkEnd w:id="37"/>
    </w:p>
    <w:p w14:paraId="242E7BB0" w14:textId="7C6756D8" w:rsidR="00685AA7" w:rsidRDefault="00685AA7" w:rsidP="006E64C8">
      <w:pPr>
        <w:pStyle w:val="InfoBlue"/>
        <w:jc w:val="both"/>
      </w:pPr>
    </w:p>
    <w:tbl>
      <w:tblPr>
        <w:tblW w:w="10342"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232"/>
        <w:gridCol w:w="900"/>
        <w:gridCol w:w="4680"/>
        <w:gridCol w:w="1530"/>
      </w:tblGrid>
      <w:tr w:rsidR="00685AA7" w14:paraId="395748C5" w14:textId="77777777" w:rsidTr="00C1333E">
        <w:tc>
          <w:tcPr>
            <w:tcW w:w="3232" w:type="dxa"/>
          </w:tcPr>
          <w:p w14:paraId="264BD7D8" w14:textId="77777777" w:rsidR="00685AA7" w:rsidRDefault="00685AA7" w:rsidP="006E64C8">
            <w:pPr>
              <w:pStyle w:val="BodyText"/>
              <w:ind w:left="0"/>
              <w:jc w:val="both"/>
              <w:rPr>
                <w:b/>
                <w:bCs/>
              </w:rPr>
            </w:pPr>
            <w:r>
              <w:rPr>
                <w:b/>
                <w:bCs/>
              </w:rPr>
              <w:t>Need</w:t>
            </w:r>
          </w:p>
        </w:tc>
        <w:tc>
          <w:tcPr>
            <w:tcW w:w="900" w:type="dxa"/>
          </w:tcPr>
          <w:p w14:paraId="46A44931" w14:textId="77777777" w:rsidR="00685AA7" w:rsidRDefault="00685AA7" w:rsidP="006E64C8">
            <w:pPr>
              <w:pStyle w:val="BodyText"/>
              <w:ind w:left="0"/>
              <w:jc w:val="both"/>
              <w:rPr>
                <w:b/>
                <w:bCs/>
              </w:rPr>
            </w:pPr>
            <w:r>
              <w:rPr>
                <w:b/>
                <w:bCs/>
              </w:rPr>
              <w:t>Priority</w:t>
            </w:r>
          </w:p>
        </w:tc>
        <w:tc>
          <w:tcPr>
            <w:tcW w:w="4680" w:type="dxa"/>
          </w:tcPr>
          <w:p w14:paraId="2798C0D5" w14:textId="77777777" w:rsidR="00685AA7" w:rsidRDefault="00685AA7" w:rsidP="006E64C8">
            <w:pPr>
              <w:pStyle w:val="BodyText"/>
              <w:ind w:left="0"/>
              <w:jc w:val="both"/>
              <w:rPr>
                <w:b/>
                <w:bCs/>
              </w:rPr>
            </w:pPr>
            <w:r>
              <w:rPr>
                <w:b/>
                <w:bCs/>
              </w:rPr>
              <w:t>Features</w:t>
            </w:r>
          </w:p>
        </w:tc>
        <w:tc>
          <w:tcPr>
            <w:tcW w:w="1530" w:type="dxa"/>
          </w:tcPr>
          <w:p w14:paraId="2A2A71AA" w14:textId="77777777" w:rsidR="00685AA7" w:rsidRDefault="00685AA7" w:rsidP="006E64C8">
            <w:pPr>
              <w:pStyle w:val="BodyText"/>
              <w:ind w:left="0"/>
              <w:jc w:val="both"/>
              <w:rPr>
                <w:b/>
                <w:bCs/>
              </w:rPr>
            </w:pPr>
            <w:r>
              <w:rPr>
                <w:b/>
                <w:bCs/>
              </w:rPr>
              <w:t>Planned Release</w:t>
            </w:r>
          </w:p>
        </w:tc>
      </w:tr>
      <w:tr w:rsidR="00685AA7" w14:paraId="302D6225" w14:textId="77777777" w:rsidTr="00C1333E">
        <w:tc>
          <w:tcPr>
            <w:tcW w:w="3232" w:type="dxa"/>
          </w:tcPr>
          <w:p w14:paraId="648F8861" w14:textId="285DCFED" w:rsidR="00685AA7" w:rsidRDefault="00CD0259" w:rsidP="006E64C8">
            <w:pPr>
              <w:pStyle w:val="BodyText"/>
              <w:ind w:left="0"/>
              <w:jc w:val="both"/>
            </w:pPr>
            <w:r>
              <w:t xml:space="preserve">Add the </w:t>
            </w:r>
            <w:r w:rsidR="00797E2B">
              <w:t>de</w:t>
            </w:r>
            <w:r w:rsidR="00374151">
              <w:t xml:space="preserve">tails of the patients </w:t>
            </w:r>
          </w:p>
        </w:tc>
        <w:tc>
          <w:tcPr>
            <w:tcW w:w="900" w:type="dxa"/>
          </w:tcPr>
          <w:p w14:paraId="716FD0C5" w14:textId="54024C30" w:rsidR="00685AA7" w:rsidRDefault="00C1333E" w:rsidP="006E64C8">
            <w:pPr>
              <w:pStyle w:val="BodyText"/>
              <w:ind w:left="0"/>
              <w:jc w:val="both"/>
            </w:pPr>
            <w:r>
              <w:t>1</w:t>
            </w:r>
          </w:p>
        </w:tc>
        <w:tc>
          <w:tcPr>
            <w:tcW w:w="4680" w:type="dxa"/>
          </w:tcPr>
          <w:p w14:paraId="69A9061B" w14:textId="53A36DEB" w:rsidR="00685AA7" w:rsidRDefault="00374151" w:rsidP="006E64C8">
            <w:pPr>
              <w:pStyle w:val="BodyText"/>
              <w:ind w:left="0"/>
              <w:jc w:val="both"/>
            </w:pPr>
            <w:r>
              <w:t>Using a database to add the details of the patients.</w:t>
            </w:r>
          </w:p>
        </w:tc>
        <w:tc>
          <w:tcPr>
            <w:tcW w:w="1530" w:type="dxa"/>
          </w:tcPr>
          <w:p w14:paraId="145C336C" w14:textId="20511BC9" w:rsidR="00685AA7" w:rsidRDefault="001F4C24" w:rsidP="006E64C8">
            <w:pPr>
              <w:pStyle w:val="BodyText"/>
              <w:ind w:left="0"/>
              <w:jc w:val="both"/>
            </w:pPr>
            <w:r>
              <w:t>20/04/2020</w:t>
            </w:r>
          </w:p>
        </w:tc>
      </w:tr>
      <w:tr w:rsidR="00374151" w14:paraId="195D3995" w14:textId="77777777" w:rsidTr="00C1333E">
        <w:tc>
          <w:tcPr>
            <w:tcW w:w="3232" w:type="dxa"/>
          </w:tcPr>
          <w:p w14:paraId="70960F7A" w14:textId="2EC41643" w:rsidR="00374151" w:rsidRDefault="004B5B5F" w:rsidP="006E64C8">
            <w:pPr>
              <w:pStyle w:val="BodyText"/>
              <w:ind w:left="0"/>
              <w:jc w:val="both"/>
            </w:pPr>
            <w:r>
              <w:t xml:space="preserve">Search the details of the patients </w:t>
            </w:r>
            <w:r w:rsidR="009A3327">
              <w:t>easily</w:t>
            </w:r>
          </w:p>
        </w:tc>
        <w:tc>
          <w:tcPr>
            <w:tcW w:w="900" w:type="dxa"/>
          </w:tcPr>
          <w:p w14:paraId="47DCB96D" w14:textId="7731AACC" w:rsidR="00374151" w:rsidRDefault="00C1333E" w:rsidP="006E64C8">
            <w:pPr>
              <w:pStyle w:val="BodyText"/>
              <w:ind w:left="0"/>
              <w:jc w:val="both"/>
            </w:pPr>
            <w:r>
              <w:t>2</w:t>
            </w:r>
          </w:p>
        </w:tc>
        <w:tc>
          <w:tcPr>
            <w:tcW w:w="4680" w:type="dxa"/>
          </w:tcPr>
          <w:p w14:paraId="79C2590B" w14:textId="266612E1" w:rsidR="00374151" w:rsidRDefault="009A3327" w:rsidP="006E64C8">
            <w:pPr>
              <w:pStyle w:val="BodyText"/>
              <w:ind w:left="0"/>
              <w:jc w:val="both"/>
            </w:pPr>
            <w:r>
              <w:t>Using the search bar</w:t>
            </w:r>
            <w:r w:rsidR="0049310F">
              <w:t>, it can easily search the details of the patient.</w:t>
            </w:r>
          </w:p>
        </w:tc>
        <w:tc>
          <w:tcPr>
            <w:tcW w:w="1530" w:type="dxa"/>
          </w:tcPr>
          <w:p w14:paraId="2FDF0205" w14:textId="7C0249B3" w:rsidR="00374151" w:rsidRDefault="001F4C24" w:rsidP="006E64C8">
            <w:pPr>
              <w:pStyle w:val="BodyText"/>
              <w:ind w:left="0"/>
              <w:jc w:val="both"/>
            </w:pPr>
            <w:r>
              <w:t>25/04/2020</w:t>
            </w:r>
          </w:p>
        </w:tc>
      </w:tr>
      <w:tr w:rsidR="00374151" w14:paraId="68134219" w14:textId="77777777" w:rsidTr="00C1333E">
        <w:tc>
          <w:tcPr>
            <w:tcW w:w="3232" w:type="dxa"/>
          </w:tcPr>
          <w:p w14:paraId="7B5ED417" w14:textId="32C908CF" w:rsidR="00374151" w:rsidRDefault="00CA6C8E" w:rsidP="006E64C8">
            <w:pPr>
              <w:pStyle w:val="BodyText"/>
              <w:ind w:left="0"/>
              <w:jc w:val="both"/>
            </w:pPr>
            <w:r>
              <w:t>Update the</w:t>
            </w:r>
            <w:r w:rsidR="0049310F">
              <w:t xml:space="preserve"> content of a patient</w:t>
            </w:r>
          </w:p>
        </w:tc>
        <w:tc>
          <w:tcPr>
            <w:tcW w:w="900" w:type="dxa"/>
          </w:tcPr>
          <w:p w14:paraId="7FFB7DE6" w14:textId="47723A63" w:rsidR="00374151" w:rsidRDefault="00C1333E" w:rsidP="006E64C8">
            <w:pPr>
              <w:pStyle w:val="BodyText"/>
              <w:ind w:left="0"/>
              <w:jc w:val="both"/>
            </w:pPr>
            <w:r>
              <w:t>3</w:t>
            </w:r>
          </w:p>
        </w:tc>
        <w:tc>
          <w:tcPr>
            <w:tcW w:w="4680" w:type="dxa"/>
          </w:tcPr>
          <w:p w14:paraId="6E19D105" w14:textId="6CD65197" w:rsidR="00374151" w:rsidRDefault="00CA6C8E" w:rsidP="006E64C8">
            <w:pPr>
              <w:pStyle w:val="BodyText"/>
              <w:ind w:left="0"/>
              <w:jc w:val="both"/>
            </w:pPr>
            <w:r>
              <w:t xml:space="preserve">Use the feature of the update to make any </w:t>
            </w:r>
            <w:r w:rsidR="003D5F86">
              <w:t>changes of the patient details.</w:t>
            </w:r>
          </w:p>
        </w:tc>
        <w:tc>
          <w:tcPr>
            <w:tcW w:w="1530" w:type="dxa"/>
          </w:tcPr>
          <w:p w14:paraId="6F749F61" w14:textId="483B06E3" w:rsidR="00374151" w:rsidRDefault="00E4136C" w:rsidP="006E64C8">
            <w:pPr>
              <w:pStyle w:val="BodyText"/>
              <w:ind w:left="0"/>
              <w:jc w:val="both"/>
            </w:pPr>
            <w:r>
              <w:t>04/05/2020</w:t>
            </w:r>
          </w:p>
        </w:tc>
      </w:tr>
      <w:tr w:rsidR="004B5B5F" w14:paraId="3DC8C4A5" w14:textId="77777777" w:rsidTr="00C1333E">
        <w:tc>
          <w:tcPr>
            <w:tcW w:w="3232" w:type="dxa"/>
          </w:tcPr>
          <w:p w14:paraId="36141472" w14:textId="371F283A" w:rsidR="004B5B5F" w:rsidRDefault="00E845F2" w:rsidP="006E64C8">
            <w:pPr>
              <w:pStyle w:val="BodyText"/>
              <w:ind w:left="0"/>
              <w:jc w:val="both"/>
            </w:pPr>
            <w:r>
              <w:t xml:space="preserve">Delete the patient details </w:t>
            </w:r>
          </w:p>
        </w:tc>
        <w:tc>
          <w:tcPr>
            <w:tcW w:w="900" w:type="dxa"/>
          </w:tcPr>
          <w:p w14:paraId="3B6127B7" w14:textId="0436BF8F" w:rsidR="004B5B5F" w:rsidRDefault="00C1333E" w:rsidP="006E64C8">
            <w:pPr>
              <w:pStyle w:val="BodyText"/>
              <w:ind w:left="0"/>
              <w:jc w:val="both"/>
            </w:pPr>
            <w:r>
              <w:t>4</w:t>
            </w:r>
          </w:p>
        </w:tc>
        <w:tc>
          <w:tcPr>
            <w:tcW w:w="4680" w:type="dxa"/>
          </w:tcPr>
          <w:p w14:paraId="193D6A34" w14:textId="77762E9A" w:rsidR="004B5B5F" w:rsidRDefault="00E845F2" w:rsidP="006E64C8">
            <w:pPr>
              <w:pStyle w:val="BodyText"/>
              <w:ind w:left="0"/>
              <w:jc w:val="both"/>
            </w:pPr>
            <w:r>
              <w:t xml:space="preserve">Under a given circumstance if the </w:t>
            </w:r>
            <w:r w:rsidR="00A65E9D">
              <w:t xml:space="preserve">patient is </w:t>
            </w:r>
            <w:r w:rsidR="00FD6E70">
              <w:t xml:space="preserve">not necessary to the database, there is </w:t>
            </w:r>
            <w:r w:rsidR="003E4730">
              <w:t>a feature</w:t>
            </w:r>
            <w:r w:rsidR="00FD6E70">
              <w:t xml:space="preserve"> which can make the data removed</w:t>
            </w:r>
          </w:p>
        </w:tc>
        <w:tc>
          <w:tcPr>
            <w:tcW w:w="1530" w:type="dxa"/>
          </w:tcPr>
          <w:p w14:paraId="642014BF" w14:textId="5A505F3C" w:rsidR="004B5B5F" w:rsidRDefault="005D7C52" w:rsidP="006E64C8">
            <w:pPr>
              <w:pStyle w:val="BodyText"/>
              <w:ind w:left="0"/>
              <w:jc w:val="both"/>
            </w:pPr>
            <w:r>
              <w:t>0</w:t>
            </w:r>
            <w:r w:rsidR="00906A49">
              <w:t>6/05/2020</w:t>
            </w:r>
          </w:p>
        </w:tc>
      </w:tr>
      <w:tr w:rsidR="00FD6E70" w14:paraId="2E554EE5" w14:textId="77777777" w:rsidTr="00C1333E">
        <w:tc>
          <w:tcPr>
            <w:tcW w:w="3232" w:type="dxa"/>
          </w:tcPr>
          <w:p w14:paraId="7D325942" w14:textId="034B639E" w:rsidR="00FD6E70" w:rsidRDefault="00540083" w:rsidP="006E64C8">
            <w:pPr>
              <w:pStyle w:val="BodyText"/>
              <w:ind w:left="0"/>
              <w:jc w:val="both"/>
            </w:pPr>
            <w:r>
              <w:t>Register a new staff member to the company</w:t>
            </w:r>
          </w:p>
        </w:tc>
        <w:tc>
          <w:tcPr>
            <w:tcW w:w="900" w:type="dxa"/>
          </w:tcPr>
          <w:p w14:paraId="0F972BB2" w14:textId="42E92CCF" w:rsidR="00FD6E70" w:rsidRDefault="00C1333E" w:rsidP="006E64C8">
            <w:pPr>
              <w:pStyle w:val="BodyText"/>
              <w:ind w:left="0"/>
              <w:jc w:val="both"/>
            </w:pPr>
            <w:r>
              <w:t>8</w:t>
            </w:r>
          </w:p>
        </w:tc>
        <w:tc>
          <w:tcPr>
            <w:tcW w:w="4680" w:type="dxa"/>
          </w:tcPr>
          <w:p w14:paraId="357402BD" w14:textId="3173F6C9" w:rsidR="00FD6E70" w:rsidRDefault="00540083" w:rsidP="006E64C8">
            <w:pPr>
              <w:pStyle w:val="BodyText"/>
              <w:ind w:left="0"/>
              <w:jc w:val="both"/>
            </w:pPr>
            <w:r>
              <w:t xml:space="preserve">Use the register member </w:t>
            </w:r>
            <w:r w:rsidR="000D1469">
              <w:t>option in the system to add the member details.</w:t>
            </w:r>
          </w:p>
        </w:tc>
        <w:tc>
          <w:tcPr>
            <w:tcW w:w="1530" w:type="dxa"/>
          </w:tcPr>
          <w:p w14:paraId="3E99D38B" w14:textId="412A9950" w:rsidR="00FD6E70" w:rsidRDefault="00C14CFC" w:rsidP="006E64C8">
            <w:pPr>
              <w:pStyle w:val="BodyText"/>
              <w:ind w:left="0"/>
              <w:jc w:val="both"/>
            </w:pPr>
            <w:r>
              <w:t>23/05/2020</w:t>
            </w:r>
          </w:p>
        </w:tc>
      </w:tr>
      <w:tr w:rsidR="00FD6E70" w14:paraId="2C15C8AD" w14:textId="77777777" w:rsidTr="00C1333E">
        <w:tc>
          <w:tcPr>
            <w:tcW w:w="3232" w:type="dxa"/>
          </w:tcPr>
          <w:p w14:paraId="7120A3AA" w14:textId="35EDB150" w:rsidR="00FD6E70" w:rsidRDefault="000D1469" w:rsidP="006E64C8">
            <w:pPr>
              <w:pStyle w:val="BodyText"/>
              <w:ind w:left="0"/>
              <w:jc w:val="both"/>
            </w:pPr>
            <w:r>
              <w:t xml:space="preserve">Search the details of the </w:t>
            </w:r>
            <w:r w:rsidR="0066640C">
              <w:t xml:space="preserve">staff member to make a change to his </w:t>
            </w:r>
            <w:r w:rsidR="008E42DA">
              <w:t>address (update and search)</w:t>
            </w:r>
          </w:p>
        </w:tc>
        <w:tc>
          <w:tcPr>
            <w:tcW w:w="900" w:type="dxa"/>
          </w:tcPr>
          <w:p w14:paraId="0C33B05D" w14:textId="0668D187" w:rsidR="00FD6E70" w:rsidRDefault="00C1333E" w:rsidP="006E64C8">
            <w:pPr>
              <w:pStyle w:val="BodyText"/>
              <w:ind w:left="0"/>
              <w:jc w:val="both"/>
            </w:pPr>
            <w:r>
              <w:t>9</w:t>
            </w:r>
          </w:p>
        </w:tc>
        <w:tc>
          <w:tcPr>
            <w:tcW w:w="4680" w:type="dxa"/>
          </w:tcPr>
          <w:p w14:paraId="3601A026" w14:textId="0B74F638" w:rsidR="00FD6E70" w:rsidRDefault="0066640C" w:rsidP="006E64C8">
            <w:pPr>
              <w:pStyle w:val="BodyText"/>
              <w:ind w:left="0"/>
              <w:jc w:val="both"/>
            </w:pPr>
            <w:r>
              <w:t xml:space="preserve">Use the search bar given to the </w:t>
            </w:r>
            <w:r w:rsidR="00A337EB">
              <w:t xml:space="preserve">staff </w:t>
            </w:r>
            <w:r w:rsidR="00B87E76">
              <w:t xml:space="preserve">member and </w:t>
            </w:r>
            <w:r w:rsidR="00A31234">
              <w:t xml:space="preserve">change the given </w:t>
            </w:r>
            <w:r w:rsidR="0089324A">
              <w:t>address of the staff member to the new address and save it properly</w:t>
            </w:r>
          </w:p>
        </w:tc>
        <w:tc>
          <w:tcPr>
            <w:tcW w:w="1530" w:type="dxa"/>
          </w:tcPr>
          <w:p w14:paraId="7769ACC4" w14:textId="0B35E362" w:rsidR="00FD6E70" w:rsidRDefault="00C14CFC" w:rsidP="006E64C8">
            <w:pPr>
              <w:pStyle w:val="BodyText"/>
              <w:ind w:left="0"/>
              <w:jc w:val="both"/>
            </w:pPr>
            <w:r>
              <w:t>25/05/2020</w:t>
            </w:r>
          </w:p>
        </w:tc>
      </w:tr>
      <w:tr w:rsidR="00FD6E70" w14:paraId="7C48D984" w14:textId="77777777" w:rsidTr="00C1333E">
        <w:tc>
          <w:tcPr>
            <w:tcW w:w="3232" w:type="dxa"/>
          </w:tcPr>
          <w:p w14:paraId="1AF7471F" w14:textId="5212E20B" w:rsidR="00FD6E70" w:rsidRDefault="002C4793" w:rsidP="006E64C8">
            <w:pPr>
              <w:pStyle w:val="BodyText"/>
              <w:ind w:left="0"/>
              <w:jc w:val="both"/>
            </w:pPr>
            <w:r>
              <w:t>Delete the details of the staff member</w:t>
            </w:r>
          </w:p>
        </w:tc>
        <w:tc>
          <w:tcPr>
            <w:tcW w:w="900" w:type="dxa"/>
          </w:tcPr>
          <w:p w14:paraId="1B701F05" w14:textId="3166619D" w:rsidR="00FD6E70" w:rsidRDefault="00C1333E" w:rsidP="006E64C8">
            <w:pPr>
              <w:pStyle w:val="BodyText"/>
              <w:ind w:left="0"/>
              <w:jc w:val="both"/>
            </w:pPr>
            <w:r>
              <w:t>10</w:t>
            </w:r>
          </w:p>
        </w:tc>
        <w:tc>
          <w:tcPr>
            <w:tcW w:w="4680" w:type="dxa"/>
          </w:tcPr>
          <w:p w14:paraId="3762C37B" w14:textId="7C4E65A3" w:rsidR="00FD6E70" w:rsidRDefault="00732147" w:rsidP="006E64C8">
            <w:pPr>
              <w:pStyle w:val="BodyText"/>
              <w:ind w:left="0"/>
              <w:jc w:val="both"/>
            </w:pPr>
            <w:r>
              <w:t xml:space="preserve">Use the delete option which available for the staff member to </w:t>
            </w:r>
            <w:r w:rsidR="00463F98">
              <w:t>delete the data of the staff member when needed.</w:t>
            </w:r>
          </w:p>
        </w:tc>
        <w:tc>
          <w:tcPr>
            <w:tcW w:w="1530" w:type="dxa"/>
          </w:tcPr>
          <w:p w14:paraId="62F21628" w14:textId="36963193" w:rsidR="00FD6E70" w:rsidRDefault="00C14CFC" w:rsidP="006E64C8">
            <w:pPr>
              <w:pStyle w:val="BodyText"/>
              <w:ind w:left="0"/>
              <w:jc w:val="both"/>
            </w:pPr>
            <w:r>
              <w:t>03/06/2020</w:t>
            </w:r>
          </w:p>
        </w:tc>
      </w:tr>
      <w:tr w:rsidR="00FD6E70" w14:paraId="1E912907" w14:textId="77777777" w:rsidTr="00C1333E">
        <w:tc>
          <w:tcPr>
            <w:tcW w:w="3232" w:type="dxa"/>
          </w:tcPr>
          <w:p w14:paraId="11CD86C1" w14:textId="6B13B724" w:rsidR="00FD6E70" w:rsidRDefault="00B87F36" w:rsidP="006E64C8">
            <w:pPr>
              <w:pStyle w:val="BodyText"/>
              <w:ind w:left="0"/>
              <w:jc w:val="both"/>
            </w:pPr>
            <w:r>
              <w:t>A new building was</w:t>
            </w:r>
            <w:r w:rsidR="00DE6219">
              <w:t xml:space="preserve"> made and need to add the details of the building and need to add the count of operating </w:t>
            </w:r>
            <w:r w:rsidR="001945EF">
              <w:t>rooms that</w:t>
            </w:r>
            <w:r w:rsidR="00DE6219">
              <w:t xml:space="preserve"> have </w:t>
            </w:r>
            <w:r w:rsidR="001945EF">
              <w:t>and need to update the details of the current rooms and wards available</w:t>
            </w:r>
          </w:p>
        </w:tc>
        <w:tc>
          <w:tcPr>
            <w:tcW w:w="900" w:type="dxa"/>
          </w:tcPr>
          <w:p w14:paraId="14B75FE0" w14:textId="54F37411" w:rsidR="00FD6E70" w:rsidRDefault="00F93B65" w:rsidP="006E64C8">
            <w:pPr>
              <w:pStyle w:val="BodyText"/>
              <w:ind w:left="0"/>
              <w:jc w:val="both"/>
            </w:pPr>
            <w:r>
              <w:t>1</w:t>
            </w:r>
            <w:r w:rsidR="00C14CFC">
              <w:t>2</w:t>
            </w:r>
          </w:p>
        </w:tc>
        <w:tc>
          <w:tcPr>
            <w:tcW w:w="4680" w:type="dxa"/>
          </w:tcPr>
          <w:p w14:paraId="59E5CBF8" w14:textId="759AD783" w:rsidR="00FD6E70" w:rsidRDefault="001945EF" w:rsidP="006E64C8">
            <w:pPr>
              <w:pStyle w:val="BodyText"/>
              <w:ind w:left="0"/>
              <w:jc w:val="both"/>
            </w:pPr>
            <w:r>
              <w:t>Still in the system we have an option named the Operating rooms and the rooms and the ward. So then from those options you can add all the details of the new buildings and the changes done to the current buildings could be included.</w:t>
            </w:r>
          </w:p>
        </w:tc>
        <w:tc>
          <w:tcPr>
            <w:tcW w:w="1530" w:type="dxa"/>
          </w:tcPr>
          <w:p w14:paraId="5FCEE0C1" w14:textId="595B63C0" w:rsidR="00FD6E70" w:rsidRDefault="002761D4" w:rsidP="006E64C8">
            <w:pPr>
              <w:pStyle w:val="BodyText"/>
              <w:ind w:left="0"/>
              <w:jc w:val="both"/>
            </w:pPr>
            <w:r>
              <w:t>04/06/2020</w:t>
            </w:r>
          </w:p>
        </w:tc>
      </w:tr>
      <w:tr w:rsidR="00FD6E70" w14:paraId="19D3FF10" w14:textId="77777777" w:rsidTr="00C1333E">
        <w:tc>
          <w:tcPr>
            <w:tcW w:w="3232" w:type="dxa"/>
          </w:tcPr>
          <w:p w14:paraId="41DFAE03" w14:textId="54B5BD8E" w:rsidR="00FD6E70" w:rsidRDefault="006E75FA" w:rsidP="006E64C8">
            <w:pPr>
              <w:pStyle w:val="BodyText"/>
              <w:ind w:left="0"/>
              <w:jc w:val="both"/>
            </w:pPr>
            <w:r>
              <w:lastRenderedPageBreak/>
              <w:t xml:space="preserve">The patient </w:t>
            </w:r>
            <w:r w:rsidR="00081DB6">
              <w:t>needs</w:t>
            </w:r>
            <w:r>
              <w:t xml:space="preserve"> to</w:t>
            </w:r>
            <w:r w:rsidR="002B030B">
              <w:t xml:space="preserve"> make the payment </w:t>
            </w:r>
          </w:p>
        </w:tc>
        <w:tc>
          <w:tcPr>
            <w:tcW w:w="900" w:type="dxa"/>
          </w:tcPr>
          <w:p w14:paraId="3D2372F8" w14:textId="34808E8B" w:rsidR="00FD6E70" w:rsidRDefault="00C1333E" w:rsidP="006E64C8">
            <w:pPr>
              <w:pStyle w:val="BodyText"/>
              <w:ind w:left="0"/>
              <w:jc w:val="both"/>
            </w:pPr>
            <w:r>
              <w:t>7</w:t>
            </w:r>
          </w:p>
        </w:tc>
        <w:tc>
          <w:tcPr>
            <w:tcW w:w="4680" w:type="dxa"/>
          </w:tcPr>
          <w:p w14:paraId="13FE71AF" w14:textId="592A888F" w:rsidR="00FD6E70" w:rsidRDefault="00056BD2" w:rsidP="006E64C8">
            <w:pPr>
              <w:pStyle w:val="BodyText"/>
              <w:ind w:left="0"/>
              <w:jc w:val="both"/>
            </w:pPr>
            <w:r>
              <w:t xml:space="preserve">The front person can log in to the system and he has </w:t>
            </w:r>
            <w:proofErr w:type="spellStart"/>
            <w:proofErr w:type="gramStart"/>
            <w:r>
              <w:t>a</w:t>
            </w:r>
            <w:proofErr w:type="spellEnd"/>
            <w:proofErr w:type="gramEnd"/>
            <w:r>
              <w:t xml:space="preserve"> option to pay the </w:t>
            </w:r>
            <w:r w:rsidR="00E275D9">
              <w:t>bill. Then he can ask the details of the patient while taking his patient ID to find all the necessary details input to the system to finalize the bill.</w:t>
            </w:r>
          </w:p>
        </w:tc>
        <w:tc>
          <w:tcPr>
            <w:tcW w:w="1530" w:type="dxa"/>
          </w:tcPr>
          <w:p w14:paraId="235BF508" w14:textId="6D85F268" w:rsidR="00FD6E70" w:rsidRDefault="00C14CFC" w:rsidP="006E64C8">
            <w:pPr>
              <w:pStyle w:val="BodyText"/>
              <w:ind w:left="0"/>
              <w:jc w:val="both"/>
            </w:pPr>
            <w:r>
              <w:t>19/05/2020</w:t>
            </w:r>
          </w:p>
        </w:tc>
      </w:tr>
      <w:tr w:rsidR="00FD6E70" w14:paraId="5792230E" w14:textId="77777777" w:rsidTr="00C1333E">
        <w:tc>
          <w:tcPr>
            <w:tcW w:w="3232" w:type="dxa"/>
          </w:tcPr>
          <w:p w14:paraId="74ECC367" w14:textId="0E75271D" w:rsidR="00FD6E70" w:rsidRDefault="00830942" w:rsidP="006E64C8">
            <w:pPr>
              <w:pStyle w:val="BodyText"/>
              <w:ind w:left="0"/>
              <w:jc w:val="both"/>
            </w:pPr>
            <w:r>
              <w:t xml:space="preserve">The front person has mistakenly inputted the persons </w:t>
            </w:r>
            <w:r w:rsidR="00957216">
              <w:t xml:space="preserve">bill. </w:t>
            </w:r>
            <w:r w:rsidR="0081082E">
              <w:t>So,</w:t>
            </w:r>
            <w:r w:rsidR="00957216">
              <w:t xml:space="preserve"> he </w:t>
            </w:r>
            <w:r w:rsidR="002404B7">
              <w:t>needs</w:t>
            </w:r>
            <w:r w:rsidR="00957216">
              <w:t xml:space="preserve"> to re do the payment by deleting the </w:t>
            </w:r>
            <w:r w:rsidR="00C36F0D">
              <w:t>followed bill</w:t>
            </w:r>
            <w:r w:rsidR="00CA6BAD">
              <w:t xml:space="preserve"> and need to update the relevant field </w:t>
            </w:r>
          </w:p>
        </w:tc>
        <w:tc>
          <w:tcPr>
            <w:tcW w:w="900" w:type="dxa"/>
          </w:tcPr>
          <w:p w14:paraId="3A114845" w14:textId="6F8C65DA" w:rsidR="00FD6E70" w:rsidRDefault="00F93B65" w:rsidP="006E64C8">
            <w:pPr>
              <w:pStyle w:val="BodyText"/>
              <w:ind w:left="0"/>
              <w:jc w:val="both"/>
            </w:pPr>
            <w:r>
              <w:t>1</w:t>
            </w:r>
            <w:r w:rsidR="00C14CFC">
              <w:t>1</w:t>
            </w:r>
          </w:p>
        </w:tc>
        <w:tc>
          <w:tcPr>
            <w:tcW w:w="4680" w:type="dxa"/>
          </w:tcPr>
          <w:p w14:paraId="440E50AA" w14:textId="6D2769F1" w:rsidR="00FD6E70" w:rsidRDefault="00CA6BAD" w:rsidP="006E64C8">
            <w:pPr>
              <w:pStyle w:val="BodyText"/>
              <w:ind w:left="0"/>
              <w:jc w:val="both"/>
            </w:pPr>
            <w:r>
              <w:t xml:space="preserve">This can be done by the </w:t>
            </w:r>
            <w:r w:rsidR="006401D9">
              <w:t xml:space="preserve">Payment option and this make the front person to edit the details of the </w:t>
            </w:r>
            <w:r w:rsidR="00AD63E9">
              <w:t xml:space="preserve">patient and remake the mistake by deleting the wrong </w:t>
            </w:r>
            <w:r w:rsidR="0081082E">
              <w:t>payment details.</w:t>
            </w:r>
          </w:p>
        </w:tc>
        <w:tc>
          <w:tcPr>
            <w:tcW w:w="1530" w:type="dxa"/>
          </w:tcPr>
          <w:p w14:paraId="74395C2D" w14:textId="12A8A8B2" w:rsidR="00FD6E70" w:rsidRDefault="002761D4" w:rsidP="006E64C8">
            <w:pPr>
              <w:pStyle w:val="BodyText"/>
              <w:ind w:left="0"/>
              <w:jc w:val="both"/>
            </w:pPr>
            <w:r>
              <w:t>03/06/2020</w:t>
            </w:r>
          </w:p>
        </w:tc>
      </w:tr>
      <w:tr w:rsidR="00FD6E70" w14:paraId="3E747A23" w14:textId="77777777" w:rsidTr="00C1333E">
        <w:tc>
          <w:tcPr>
            <w:tcW w:w="3232" w:type="dxa"/>
          </w:tcPr>
          <w:p w14:paraId="1C57C1E8" w14:textId="2D18683C" w:rsidR="00FD6E70" w:rsidRDefault="00783AEC" w:rsidP="006E64C8">
            <w:pPr>
              <w:pStyle w:val="BodyText"/>
              <w:ind w:left="0"/>
              <w:jc w:val="both"/>
            </w:pPr>
            <w:r>
              <w:t xml:space="preserve">A new patient </w:t>
            </w:r>
            <w:r w:rsidR="002404B7">
              <w:t>needs</w:t>
            </w:r>
            <w:r>
              <w:t xml:space="preserve"> to make an appointment and he need to change the appointment made </w:t>
            </w:r>
            <w:r w:rsidR="002404B7">
              <w:t>his</w:t>
            </w:r>
            <w:r>
              <w:t xml:space="preserve"> mother and </w:t>
            </w:r>
            <w:r w:rsidR="002404B7">
              <w:t xml:space="preserve">once the same time he </w:t>
            </w:r>
            <w:r w:rsidR="003665AD">
              <w:t>needs</w:t>
            </w:r>
            <w:r w:rsidR="002404B7">
              <w:t xml:space="preserve"> to delete the appointment made for his father as he was passed away.</w:t>
            </w:r>
          </w:p>
        </w:tc>
        <w:tc>
          <w:tcPr>
            <w:tcW w:w="900" w:type="dxa"/>
          </w:tcPr>
          <w:p w14:paraId="6DB69162" w14:textId="445964E5" w:rsidR="00FD6E70" w:rsidRDefault="00C1333E" w:rsidP="006E64C8">
            <w:pPr>
              <w:pStyle w:val="BodyText"/>
              <w:ind w:left="0"/>
              <w:jc w:val="both"/>
            </w:pPr>
            <w:r>
              <w:t>6</w:t>
            </w:r>
          </w:p>
        </w:tc>
        <w:tc>
          <w:tcPr>
            <w:tcW w:w="4680" w:type="dxa"/>
          </w:tcPr>
          <w:p w14:paraId="0FF44DF9" w14:textId="4C81D32D" w:rsidR="00FD6E70" w:rsidRDefault="002404B7" w:rsidP="006E64C8">
            <w:pPr>
              <w:pStyle w:val="BodyText"/>
              <w:ind w:left="0"/>
              <w:jc w:val="both"/>
            </w:pPr>
            <w:r>
              <w:t>This can be done using the appointment register. At the same time, the user can add his patient details, update the mother’s details and delete the father’s details.</w:t>
            </w:r>
          </w:p>
        </w:tc>
        <w:tc>
          <w:tcPr>
            <w:tcW w:w="1530" w:type="dxa"/>
          </w:tcPr>
          <w:p w14:paraId="2A5FF631" w14:textId="5616D030" w:rsidR="00FD6E70" w:rsidRDefault="00172C52" w:rsidP="006E64C8">
            <w:pPr>
              <w:pStyle w:val="BodyText"/>
              <w:ind w:left="0"/>
              <w:jc w:val="both"/>
            </w:pPr>
            <w:r>
              <w:t>15/05/2020</w:t>
            </w:r>
          </w:p>
        </w:tc>
      </w:tr>
      <w:tr w:rsidR="00FD6E70" w14:paraId="63945DAF" w14:textId="77777777" w:rsidTr="00C1333E">
        <w:tc>
          <w:tcPr>
            <w:tcW w:w="3232" w:type="dxa"/>
          </w:tcPr>
          <w:p w14:paraId="157E5D5F" w14:textId="5767A7AA" w:rsidR="00FD6E70" w:rsidRDefault="00CB1BFA" w:rsidP="006E64C8">
            <w:pPr>
              <w:pStyle w:val="BodyText"/>
              <w:ind w:left="0"/>
              <w:jc w:val="both"/>
            </w:pPr>
            <w:r>
              <w:t>Doctor need to search for a specific report of a patient, and he need to update the details of the patient.</w:t>
            </w:r>
          </w:p>
        </w:tc>
        <w:tc>
          <w:tcPr>
            <w:tcW w:w="900" w:type="dxa"/>
          </w:tcPr>
          <w:p w14:paraId="2BD0B205" w14:textId="435F9163" w:rsidR="00FD6E70" w:rsidRDefault="00C1333E" w:rsidP="006E64C8">
            <w:pPr>
              <w:pStyle w:val="BodyText"/>
              <w:ind w:left="0"/>
              <w:jc w:val="both"/>
            </w:pPr>
            <w:r>
              <w:t>5</w:t>
            </w:r>
          </w:p>
        </w:tc>
        <w:tc>
          <w:tcPr>
            <w:tcW w:w="4680" w:type="dxa"/>
          </w:tcPr>
          <w:p w14:paraId="004A3F9D" w14:textId="5EBAFD9F" w:rsidR="00FD6E70" w:rsidRDefault="00CB1BFA" w:rsidP="006E64C8">
            <w:pPr>
              <w:pStyle w:val="BodyText"/>
              <w:ind w:left="0"/>
              <w:jc w:val="both"/>
            </w:pPr>
            <w:r>
              <w:t>Doctor can able to use the medical report section to handle all the tasks like delete update, add and search.</w:t>
            </w:r>
          </w:p>
        </w:tc>
        <w:tc>
          <w:tcPr>
            <w:tcW w:w="1530" w:type="dxa"/>
          </w:tcPr>
          <w:p w14:paraId="3B771CB0" w14:textId="52C0FA78" w:rsidR="00FD6E70" w:rsidRDefault="004D2B3C" w:rsidP="006E64C8">
            <w:pPr>
              <w:pStyle w:val="BodyText"/>
              <w:ind w:left="0"/>
              <w:jc w:val="both"/>
            </w:pPr>
            <w:r>
              <w:t>09/05/2020</w:t>
            </w:r>
          </w:p>
        </w:tc>
      </w:tr>
    </w:tbl>
    <w:p w14:paraId="581AE9DA" w14:textId="77777777" w:rsidR="00685AA7" w:rsidRDefault="00685AA7" w:rsidP="006E64C8">
      <w:pPr>
        <w:pStyle w:val="BodyText"/>
        <w:jc w:val="both"/>
      </w:pPr>
    </w:p>
    <w:p w14:paraId="1B8A23D1" w14:textId="77777777" w:rsidR="00685AA7" w:rsidRDefault="00685AA7" w:rsidP="006E64C8">
      <w:pPr>
        <w:pStyle w:val="Heading1"/>
        <w:jc w:val="both"/>
      </w:pPr>
      <w:bookmarkStart w:id="38" w:name="_Toc436203408"/>
      <w:bookmarkStart w:id="39" w:name="_Toc452813602"/>
      <w:bookmarkStart w:id="40" w:name="_Toc512930919"/>
      <w:bookmarkStart w:id="41" w:name="_Toc20715765"/>
      <w:r>
        <w:t>Other Product Requirements</w:t>
      </w:r>
      <w:bookmarkEnd w:id="38"/>
      <w:bookmarkEnd w:id="39"/>
      <w:bookmarkEnd w:id="40"/>
      <w:bookmarkEnd w:id="41"/>
    </w:p>
    <w:p w14:paraId="3519CA1A" w14:textId="1ED10B01" w:rsidR="00816C1B" w:rsidRPr="00816C1B" w:rsidRDefault="00816C1B" w:rsidP="006E64C8">
      <w:pPr>
        <w:pStyle w:val="InfoBlue"/>
        <w:jc w:val="both"/>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936"/>
        <w:gridCol w:w="1134"/>
        <w:gridCol w:w="2835"/>
      </w:tblGrid>
      <w:tr w:rsidR="002B4085" w14:paraId="5F69E79C" w14:textId="77777777">
        <w:tc>
          <w:tcPr>
            <w:tcW w:w="3936" w:type="dxa"/>
          </w:tcPr>
          <w:p w14:paraId="396B264E" w14:textId="77777777" w:rsidR="002B4085" w:rsidRDefault="002B4085" w:rsidP="006E64C8">
            <w:pPr>
              <w:pStyle w:val="BodyText"/>
              <w:ind w:left="0"/>
              <w:jc w:val="both"/>
              <w:rPr>
                <w:b/>
                <w:bCs/>
              </w:rPr>
            </w:pPr>
            <w:r>
              <w:rPr>
                <w:b/>
                <w:bCs/>
              </w:rPr>
              <w:t>Requirement</w:t>
            </w:r>
          </w:p>
        </w:tc>
        <w:tc>
          <w:tcPr>
            <w:tcW w:w="1134" w:type="dxa"/>
          </w:tcPr>
          <w:p w14:paraId="5EA95686" w14:textId="77777777" w:rsidR="002B4085" w:rsidRDefault="002B4085" w:rsidP="006E64C8">
            <w:pPr>
              <w:pStyle w:val="BodyText"/>
              <w:ind w:left="0"/>
              <w:jc w:val="both"/>
              <w:rPr>
                <w:b/>
                <w:bCs/>
              </w:rPr>
            </w:pPr>
            <w:r>
              <w:rPr>
                <w:b/>
                <w:bCs/>
              </w:rPr>
              <w:t>Priority</w:t>
            </w:r>
          </w:p>
        </w:tc>
        <w:tc>
          <w:tcPr>
            <w:tcW w:w="2835" w:type="dxa"/>
          </w:tcPr>
          <w:p w14:paraId="21694ADE" w14:textId="77777777" w:rsidR="002B4085" w:rsidRDefault="002B4085" w:rsidP="006E64C8">
            <w:pPr>
              <w:pStyle w:val="BodyText"/>
              <w:ind w:left="0"/>
              <w:jc w:val="both"/>
              <w:rPr>
                <w:b/>
                <w:bCs/>
              </w:rPr>
            </w:pPr>
            <w:r>
              <w:rPr>
                <w:b/>
                <w:bCs/>
              </w:rPr>
              <w:t>Planned Release</w:t>
            </w:r>
          </w:p>
        </w:tc>
      </w:tr>
      <w:tr w:rsidR="002B4085" w14:paraId="199C911E" w14:textId="77777777">
        <w:tc>
          <w:tcPr>
            <w:tcW w:w="3936" w:type="dxa"/>
          </w:tcPr>
          <w:p w14:paraId="7CE73804" w14:textId="48287D56" w:rsidR="002B4085" w:rsidRDefault="0020348D" w:rsidP="006E64C8">
            <w:pPr>
              <w:pStyle w:val="BodyText"/>
              <w:ind w:left="0"/>
              <w:jc w:val="both"/>
            </w:pPr>
            <w:r>
              <w:t>Security</w:t>
            </w:r>
          </w:p>
        </w:tc>
        <w:tc>
          <w:tcPr>
            <w:tcW w:w="1134" w:type="dxa"/>
          </w:tcPr>
          <w:p w14:paraId="4D5CE451" w14:textId="0FCC0CCE" w:rsidR="002B4085" w:rsidRDefault="001B565C" w:rsidP="006E64C8">
            <w:pPr>
              <w:pStyle w:val="BodyText"/>
              <w:ind w:left="0"/>
              <w:jc w:val="both"/>
            </w:pPr>
            <w:r>
              <w:t>4</w:t>
            </w:r>
          </w:p>
        </w:tc>
        <w:tc>
          <w:tcPr>
            <w:tcW w:w="2835" w:type="dxa"/>
          </w:tcPr>
          <w:p w14:paraId="7FAFE2CB" w14:textId="2E5B127A" w:rsidR="002B4085" w:rsidRDefault="00BB1C6E" w:rsidP="006E64C8">
            <w:pPr>
              <w:pStyle w:val="BodyText"/>
              <w:ind w:left="0"/>
              <w:jc w:val="both"/>
            </w:pPr>
            <w:r>
              <w:t>05/06/2020</w:t>
            </w:r>
          </w:p>
        </w:tc>
      </w:tr>
      <w:tr w:rsidR="0020348D" w14:paraId="0D6F9F5A" w14:textId="77777777" w:rsidTr="004F516B">
        <w:tc>
          <w:tcPr>
            <w:tcW w:w="3936" w:type="dxa"/>
          </w:tcPr>
          <w:p w14:paraId="07E35DB9" w14:textId="7FA12E3F" w:rsidR="0020348D" w:rsidRDefault="0020348D" w:rsidP="006E64C8">
            <w:pPr>
              <w:pStyle w:val="BodyText"/>
              <w:ind w:left="0"/>
              <w:jc w:val="both"/>
            </w:pPr>
            <w:r>
              <w:t>Audit</w:t>
            </w:r>
          </w:p>
        </w:tc>
        <w:tc>
          <w:tcPr>
            <w:tcW w:w="1134" w:type="dxa"/>
          </w:tcPr>
          <w:p w14:paraId="388F25E0" w14:textId="2333A84B" w:rsidR="0020348D" w:rsidRDefault="001B565C" w:rsidP="006E64C8">
            <w:pPr>
              <w:pStyle w:val="BodyText"/>
              <w:ind w:left="0"/>
              <w:jc w:val="both"/>
            </w:pPr>
            <w:r>
              <w:t>5</w:t>
            </w:r>
          </w:p>
        </w:tc>
        <w:tc>
          <w:tcPr>
            <w:tcW w:w="2835" w:type="dxa"/>
          </w:tcPr>
          <w:p w14:paraId="66ACC788" w14:textId="2B319789" w:rsidR="0020348D" w:rsidRDefault="00BB1C6E" w:rsidP="006E64C8">
            <w:pPr>
              <w:pStyle w:val="BodyText"/>
              <w:ind w:left="0"/>
              <w:jc w:val="both"/>
            </w:pPr>
            <w:r>
              <w:t>07/</w:t>
            </w:r>
            <w:r w:rsidR="00AA54DD">
              <w:t>06/2020</w:t>
            </w:r>
          </w:p>
        </w:tc>
      </w:tr>
      <w:tr w:rsidR="0020348D" w14:paraId="733E15BE" w14:textId="77777777" w:rsidTr="004F516B">
        <w:tc>
          <w:tcPr>
            <w:tcW w:w="3936" w:type="dxa"/>
          </w:tcPr>
          <w:p w14:paraId="0E40E53D" w14:textId="57A53309" w:rsidR="0020348D" w:rsidRDefault="0020348D" w:rsidP="006E64C8">
            <w:pPr>
              <w:pStyle w:val="BodyText"/>
              <w:ind w:left="0"/>
              <w:jc w:val="both"/>
            </w:pPr>
            <w:r>
              <w:t>Performance</w:t>
            </w:r>
          </w:p>
        </w:tc>
        <w:tc>
          <w:tcPr>
            <w:tcW w:w="1134" w:type="dxa"/>
          </w:tcPr>
          <w:p w14:paraId="6AA708B5" w14:textId="5233AAFE" w:rsidR="0020348D" w:rsidRDefault="001B565C" w:rsidP="006E64C8">
            <w:pPr>
              <w:pStyle w:val="BodyText"/>
              <w:ind w:left="0"/>
              <w:jc w:val="both"/>
            </w:pPr>
            <w:r>
              <w:t>3</w:t>
            </w:r>
          </w:p>
        </w:tc>
        <w:tc>
          <w:tcPr>
            <w:tcW w:w="2835" w:type="dxa"/>
          </w:tcPr>
          <w:p w14:paraId="250606C2" w14:textId="09814267" w:rsidR="0020348D" w:rsidRDefault="00BB1C6E" w:rsidP="006E64C8">
            <w:pPr>
              <w:pStyle w:val="BodyText"/>
              <w:ind w:left="0"/>
              <w:jc w:val="both"/>
            </w:pPr>
            <w:r>
              <w:t>06/06/2020</w:t>
            </w:r>
          </w:p>
        </w:tc>
      </w:tr>
      <w:tr w:rsidR="0020348D" w14:paraId="17317A36" w14:textId="77777777" w:rsidTr="004F516B">
        <w:tc>
          <w:tcPr>
            <w:tcW w:w="3936" w:type="dxa"/>
          </w:tcPr>
          <w:p w14:paraId="2FD50EFD" w14:textId="64465117" w:rsidR="0020348D" w:rsidRDefault="0020348D" w:rsidP="006E64C8">
            <w:pPr>
              <w:pStyle w:val="BodyText"/>
              <w:ind w:left="0"/>
              <w:jc w:val="both"/>
            </w:pPr>
            <w:r>
              <w:t>Capacity</w:t>
            </w:r>
          </w:p>
        </w:tc>
        <w:tc>
          <w:tcPr>
            <w:tcW w:w="1134" w:type="dxa"/>
          </w:tcPr>
          <w:p w14:paraId="1BACC838" w14:textId="0F307CE2" w:rsidR="0020348D" w:rsidRDefault="001B565C" w:rsidP="006E64C8">
            <w:pPr>
              <w:pStyle w:val="BodyText"/>
              <w:ind w:left="0"/>
              <w:jc w:val="both"/>
            </w:pPr>
            <w:r>
              <w:t>10</w:t>
            </w:r>
          </w:p>
        </w:tc>
        <w:tc>
          <w:tcPr>
            <w:tcW w:w="2835" w:type="dxa"/>
          </w:tcPr>
          <w:p w14:paraId="4E89CAAF" w14:textId="60DFB040" w:rsidR="0020348D" w:rsidRDefault="006E4793" w:rsidP="006E64C8">
            <w:pPr>
              <w:pStyle w:val="BodyText"/>
              <w:ind w:left="0"/>
              <w:jc w:val="both"/>
            </w:pPr>
            <w:r>
              <w:t>15/06/2020</w:t>
            </w:r>
          </w:p>
        </w:tc>
      </w:tr>
      <w:tr w:rsidR="0020348D" w14:paraId="7068A7DA" w14:textId="77777777" w:rsidTr="004F516B">
        <w:tc>
          <w:tcPr>
            <w:tcW w:w="3936" w:type="dxa"/>
          </w:tcPr>
          <w:p w14:paraId="602A2CE7" w14:textId="2BA55F05" w:rsidR="0020348D" w:rsidRDefault="0020348D" w:rsidP="006E64C8">
            <w:pPr>
              <w:pStyle w:val="BodyText"/>
              <w:ind w:left="0"/>
              <w:jc w:val="both"/>
            </w:pPr>
            <w:r>
              <w:t>Availability</w:t>
            </w:r>
          </w:p>
        </w:tc>
        <w:tc>
          <w:tcPr>
            <w:tcW w:w="1134" w:type="dxa"/>
          </w:tcPr>
          <w:p w14:paraId="4D09781A" w14:textId="56B1ECBB" w:rsidR="0020348D" w:rsidRDefault="001B565C" w:rsidP="006E64C8">
            <w:pPr>
              <w:pStyle w:val="BodyText"/>
              <w:ind w:left="0"/>
              <w:jc w:val="both"/>
            </w:pPr>
            <w:r>
              <w:t>2</w:t>
            </w:r>
          </w:p>
        </w:tc>
        <w:tc>
          <w:tcPr>
            <w:tcW w:w="2835" w:type="dxa"/>
          </w:tcPr>
          <w:p w14:paraId="7F5163A5" w14:textId="40E96A51" w:rsidR="0020348D" w:rsidRDefault="00BB1C6E" w:rsidP="006E64C8">
            <w:pPr>
              <w:pStyle w:val="BodyText"/>
              <w:ind w:left="0"/>
              <w:jc w:val="both"/>
            </w:pPr>
            <w:r>
              <w:t>06/06/2020</w:t>
            </w:r>
          </w:p>
        </w:tc>
      </w:tr>
      <w:tr w:rsidR="0020348D" w14:paraId="6FE0191C" w14:textId="77777777" w:rsidTr="004F516B">
        <w:tc>
          <w:tcPr>
            <w:tcW w:w="3936" w:type="dxa"/>
          </w:tcPr>
          <w:p w14:paraId="79FC3A39" w14:textId="3A949895" w:rsidR="0020348D" w:rsidRDefault="0020348D" w:rsidP="006E64C8">
            <w:pPr>
              <w:pStyle w:val="BodyText"/>
              <w:ind w:left="0"/>
              <w:jc w:val="both"/>
            </w:pPr>
            <w:r>
              <w:t>Reliability</w:t>
            </w:r>
          </w:p>
        </w:tc>
        <w:tc>
          <w:tcPr>
            <w:tcW w:w="1134" w:type="dxa"/>
          </w:tcPr>
          <w:p w14:paraId="5C52896D" w14:textId="44FDC66C" w:rsidR="0020348D" w:rsidRDefault="001B565C" w:rsidP="006E64C8">
            <w:pPr>
              <w:pStyle w:val="BodyText"/>
              <w:ind w:left="0"/>
              <w:jc w:val="both"/>
            </w:pPr>
            <w:r>
              <w:t>6</w:t>
            </w:r>
          </w:p>
        </w:tc>
        <w:tc>
          <w:tcPr>
            <w:tcW w:w="2835" w:type="dxa"/>
          </w:tcPr>
          <w:p w14:paraId="656F0A04" w14:textId="5C59E408" w:rsidR="0020348D" w:rsidRDefault="00504978" w:rsidP="006E64C8">
            <w:pPr>
              <w:pStyle w:val="BodyText"/>
              <w:ind w:left="0"/>
              <w:jc w:val="both"/>
            </w:pPr>
            <w:r>
              <w:t>10/06/2020</w:t>
            </w:r>
          </w:p>
        </w:tc>
      </w:tr>
      <w:tr w:rsidR="0020348D" w14:paraId="360846B7" w14:textId="77777777" w:rsidTr="004F516B">
        <w:tc>
          <w:tcPr>
            <w:tcW w:w="3936" w:type="dxa"/>
          </w:tcPr>
          <w:p w14:paraId="03304954" w14:textId="4A1F8F9A" w:rsidR="0020348D" w:rsidRDefault="0020348D" w:rsidP="006E64C8">
            <w:pPr>
              <w:pStyle w:val="BodyText"/>
              <w:ind w:left="0"/>
              <w:jc w:val="both"/>
            </w:pPr>
            <w:r>
              <w:t>Integrity</w:t>
            </w:r>
          </w:p>
        </w:tc>
        <w:tc>
          <w:tcPr>
            <w:tcW w:w="1134" w:type="dxa"/>
          </w:tcPr>
          <w:p w14:paraId="6E79BC42" w14:textId="6203C086" w:rsidR="0020348D" w:rsidRDefault="001B565C" w:rsidP="006E64C8">
            <w:pPr>
              <w:pStyle w:val="BodyText"/>
              <w:ind w:left="0"/>
              <w:jc w:val="both"/>
            </w:pPr>
            <w:r>
              <w:t>9</w:t>
            </w:r>
          </w:p>
        </w:tc>
        <w:tc>
          <w:tcPr>
            <w:tcW w:w="2835" w:type="dxa"/>
          </w:tcPr>
          <w:p w14:paraId="4F381847" w14:textId="72B70ECF" w:rsidR="0020348D" w:rsidRDefault="00504978" w:rsidP="006E64C8">
            <w:pPr>
              <w:pStyle w:val="BodyText"/>
              <w:ind w:left="0"/>
              <w:jc w:val="both"/>
            </w:pPr>
            <w:r>
              <w:t>13/06/2020</w:t>
            </w:r>
          </w:p>
        </w:tc>
      </w:tr>
      <w:tr w:rsidR="0020348D" w14:paraId="271EF5F6" w14:textId="77777777" w:rsidTr="004F516B">
        <w:tc>
          <w:tcPr>
            <w:tcW w:w="3936" w:type="dxa"/>
          </w:tcPr>
          <w:p w14:paraId="768DBC09" w14:textId="7187D3A6" w:rsidR="0020348D" w:rsidRDefault="0020348D" w:rsidP="006E64C8">
            <w:pPr>
              <w:pStyle w:val="BodyText"/>
              <w:ind w:left="0"/>
              <w:jc w:val="both"/>
            </w:pPr>
            <w:r>
              <w:t>Recovery</w:t>
            </w:r>
          </w:p>
        </w:tc>
        <w:tc>
          <w:tcPr>
            <w:tcW w:w="1134" w:type="dxa"/>
          </w:tcPr>
          <w:p w14:paraId="36739224" w14:textId="70CD5C3D" w:rsidR="0020348D" w:rsidRDefault="001F35C0" w:rsidP="006E64C8">
            <w:pPr>
              <w:pStyle w:val="BodyText"/>
              <w:ind w:left="0"/>
              <w:jc w:val="both"/>
            </w:pPr>
            <w:r>
              <w:t>11</w:t>
            </w:r>
          </w:p>
        </w:tc>
        <w:tc>
          <w:tcPr>
            <w:tcW w:w="2835" w:type="dxa"/>
          </w:tcPr>
          <w:p w14:paraId="0ABA4613" w14:textId="5723D433" w:rsidR="0020348D" w:rsidRDefault="00504978" w:rsidP="006E64C8">
            <w:pPr>
              <w:pStyle w:val="BodyText"/>
              <w:ind w:left="0"/>
              <w:jc w:val="both"/>
            </w:pPr>
            <w:r>
              <w:t>14/06/2020</w:t>
            </w:r>
          </w:p>
        </w:tc>
      </w:tr>
      <w:tr w:rsidR="0020348D" w14:paraId="14EA1C1F" w14:textId="77777777" w:rsidTr="004F516B">
        <w:tc>
          <w:tcPr>
            <w:tcW w:w="3936" w:type="dxa"/>
          </w:tcPr>
          <w:p w14:paraId="69CE948A" w14:textId="4A204568" w:rsidR="0020348D" w:rsidRDefault="0020348D" w:rsidP="006E64C8">
            <w:pPr>
              <w:pStyle w:val="BodyText"/>
              <w:ind w:left="0"/>
              <w:jc w:val="both"/>
            </w:pPr>
            <w:r>
              <w:t>Compatibility</w:t>
            </w:r>
          </w:p>
        </w:tc>
        <w:tc>
          <w:tcPr>
            <w:tcW w:w="1134" w:type="dxa"/>
          </w:tcPr>
          <w:p w14:paraId="3525587C" w14:textId="53A59C65" w:rsidR="0020348D" w:rsidRDefault="001F35C0" w:rsidP="006E64C8">
            <w:pPr>
              <w:pStyle w:val="BodyText"/>
              <w:ind w:left="0"/>
              <w:jc w:val="both"/>
            </w:pPr>
            <w:r>
              <w:t>7</w:t>
            </w:r>
          </w:p>
        </w:tc>
        <w:tc>
          <w:tcPr>
            <w:tcW w:w="2835" w:type="dxa"/>
          </w:tcPr>
          <w:p w14:paraId="74C06B87" w14:textId="7CAC62FF" w:rsidR="0020348D" w:rsidRDefault="00504978" w:rsidP="006E64C8">
            <w:pPr>
              <w:pStyle w:val="BodyText"/>
              <w:ind w:left="0"/>
              <w:jc w:val="both"/>
            </w:pPr>
            <w:r>
              <w:t>10/06/2020</w:t>
            </w:r>
          </w:p>
        </w:tc>
      </w:tr>
      <w:tr w:rsidR="0020348D" w14:paraId="591DDD19" w14:textId="77777777" w:rsidTr="004F516B">
        <w:tc>
          <w:tcPr>
            <w:tcW w:w="3936" w:type="dxa"/>
          </w:tcPr>
          <w:p w14:paraId="74459153" w14:textId="3057F61E" w:rsidR="0020348D" w:rsidRDefault="001F35C0" w:rsidP="006E64C8">
            <w:pPr>
              <w:pStyle w:val="BodyText"/>
              <w:ind w:left="0"/>
              <w:jc w:val="both"/>
            </w:pPr>
            <w:r>
              <w:t>Maintainability</w:t>
            </w:r>
          </w:p>
        </w:tc>
        <w:tc>
          <w:tcPr>
            <w:tcW w:w="1134" w:type="dxa"/>
          </w:tcPr>
          <w:p w14:paraId="2BE5029B" w14:textId="4F56E540" w:rsidR="0020348D" w:rsidRDefault="001F35C0" w:rsidP="006E64C8">
            <w:pPr>
              <w:pStyle w:val="BodyText"/>
              <w:ind w:left="0"/>
              <w:jc w:val="both"/>
            </w:pPr>
            <w:r>
              <w:t>8</w:t>
            </w:r>
          </w:p>
        </w:tc>
        <w:tc>
          <w:tcPr>
            <w:tcW w:w="2835" w:type="dxa"/>
          </w:tcPr>
          <w:p w14:paraId="0BA1CC0E" w14:textId="7C5ED7F4" w:rsidR="0020348D" w:rsidRDefault="00504978" w:rsidP="006E64C8">
            <w:pPr>
              <w:pStyle w:val="BodyText"/>
              <w:ind w:left="0"/>
              <w:jc w:val="both"/>
            </w:pPr>
            <w:r>
              <w:t>10/06/2020</w:t>
            </w:r>
          </w:p>
        </w:tc>
      </w:tr>
      <w:tr w:rsidR="0020348D" w14:paraId="4E3064CE" w14:textId="77777777" w:rsidTr="004F516B">
        <w:tc>
          <w:tcPr>
            <w:tcW w:w="3936" w:type="dxa"/>
          </w:tcPr>
          <w:p w14:paraId="69B7E1C5" w14:textId="63E1912A" w:rsidR="0020348D" w:rsidRDefault="001F35C0" w:rsidP="006E64C8">
            <w:pPr>
              <w:pStyle w:val="BodyText"/>
              <w:ind w:left="0"/>
              <w:jc w:val="both"/>
            </w:pPr>
            <w:r>
              <w:t>Usability</w:t>
            </w:r>
          </w:p>
        </w:tc>
        <w:tc>
          <w:tcPr>
            <w:tcW w:w="1134" w:type="dxa"/>
          </w:tcPr>
          <w:p w14:paraId="4E5D2CAA" w14:textId="6E3DAE5C" w:rsidR="0020348D" w:rsidRDefault="001F35C0" w:rsidP="006E64C8">
            <w:pPr>
              <w:pStyle w:val="BodyText"/>
              <w:ind w:left="0"/>
              <w:jc w:val="both"/>
            </w:pPr>
            <w:r>
              <w:t>1</w:t>
            </w:r>
          </w:p>
        </w:tc>
        <w:tc>
          <w:tcPr>
            <w:tcW w:w="2835" w:type="dxa"/>
          </w:tcPr>
          <w:p w14:paraId="67875763" w14:textId="0B3197B0" w:rsidR="0020348D" w:rsidRDefault="00BB1C6E" w:rsidP="006E64C8">
            <w:pPr>
              <w:pStyle w:val="BodyText"/>
              <w:ind w:left="0"/>
              <w:jc w:val="both"/>
            </w:pPr>
            <w:r>
              <w:t>06/06/2020</w:t>
            </w:r>
          </w:p>
        </w:tc>
      </w:tr>
      <w:tr w:rsidR="0020348D" w14:paraId="72C68701" w14:textId="77777777">
        <w:tc>
          <w:tcPr>
            <w:tcW w:w="3936" w:type="dxa"/>
          </w:tcPr>
          <w:p w14:paraId="32CC62D7" w14:textId="14C0C385" w:rsidR="0020348D" w:rsidRDefault="001F35C0" w:rsidP="006E64C8">
            <w:pPr>
              <w:pStyle w:val="BodyText"/>
              <w:ind w:left="0"/>
              <w:jc w:val="both"/>
            </w:pPr>
            <w:r>
              <w:t>Documentation</w:t>
            </w:r>
          </w:p>
        </w:tc>
        <w:tc>
          <w:tcPr>
            <w:tcW w:w="1134" w:type="dxa"/>
          </w:tcPr>
          <w:p w14:paraId="65F8AC8B" w14:textId="67FF211D" w:rsidR="0020348D" w:rsidRDefault="001F35C0" w:rsidP="006E64C8">
            <w:pPr>
              <w:pStyle w:val="BodyText"/>
              <w:ind w:left="0"/>
              <w:jc w:val="both"/>
            </w:pPr>
            <w:r>
              <w:t>12</w:t>
            </w:r>
          </w:p>
        </w:tc>
        <w:tc>
          <w:tcPr>
            <w:tcW w:w="2835" w:type="dxa"/>
          </w:tcPr>
          <w:p w14:paraId="1000338E" w14:textId="2A729636" w:rsidR="0020348D" w:rsidRDefault="00504978" w:rsidP="006E64C8">
            <w:pPr>
              <w:pStyle w:val="BodyText"/>
              <w:ind w:left="0"/>
              <w:jc w:val="both"/>
            </w:pPr>
            <w:r>
              <w:t>15/06/2020</w:t>
            </w:r>
          </w:p>
        </w:tc>
      </w:tr>
    </w:tbl>
    <w:p w14:paraId="2677D9AE" w14:textId="77777777" w:rsidR="002B4085" w:rsidRDefault="002B4085" w:rsidP="006E64C8">
      <w:pPr>
        <w:pStyle w:val="BodyText"/>
        <w:ind w:left="0"/>
        <w:jc w:val="both"/>
      </w:pPr>
    </w:p>
    <w:p w14:paraId="5EE6C160" w14:textId="77777777" w:rsidR="007559BC" w:rsidRPr="002B4085" w:rsidRDefault="007559BC" w:rsidP="006E64C8">
      <w:pPr>
        <w:pStyle w:val="BodyText"/>
        <w:ind w:left="0"/>
        <w:jc w:val="both"/>
      </w:pPr>
    </w:p>
    <w:sectPr w:rsidR="007559BC" w:rsidRPr="002B4085" w:rsidSect="0043556B">
      <w:headerReference w:type="default" r:id="rId7"/>
      <w:footerReference w:type="default" r:id="rId8"/>
      <w:pgSz w:w="12240" w:h="15840" w:code="1"/>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251220" w14:textId="77777777" w:rsidR="009353B9" w:rsidRDefault="009353B9">
      <w:pPr>
        <w:spacing w:line="240" w:lineRule="auto"/>
      </w:pPr>
      <w:r>
        <w:separator/>
      </w:r>
    </w:p>
  </w:endnote>
  <w:endnote w:type="continuationSeparator" w:id="0">
    <w:p w14:paraId="3CA76E35" w14:textId="77777777" w:rsidR="009353B9" w:rsidRDefault="009353B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Latha">
    <w:altName w:val="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85AA7" w14:paraId="01A0247F" w14:textId="77777777">
      <w:tc>
        <w:tcPr>
          <w:tcW w:w="3162" w:type="dxa"/>
          <w:tcBorders>
            <w:top w:val="nil"/>
            <w:left w:val="nil"/>
            <w:bottom w:val="nil"/>
            <w:right w:val="nil"/>
          </w:tcBorders>
        </w:tcPr>
        <w:p w14:paraId="1E34F747" w14:textId="77777777" w:rsidR="00685AA7" w:rsidRDefault="00685AA7">
          <w:pPr>
            <w:ind w:right="360"/>
          </w:pPr>
          <w:r>
            <w:t>Confidential</w:t>
          </w:r>
        </w:p>
      </w:tc>
      <w:tc>
        <w:tcPr>
          <w:tcW w:w="3162" w:type="dxa"/>
          <w:tcBorders>
            <w:top w:val="nil"/>
            <w:left w:val="nil"/>
            <w:bottom w:val="nil"/>
            <w:right w:val="nil"/>
          </w:tcBorders>
        </w:tcPr>
        <w:p w14:paraId="70FF1E8E" w14:textId="0B456647" w:rsidR="00685AA7" w:rsidRDefault="00685AA7">
          <w:pPr>
            <w:jc w:val="center"/>
          </w:pPr>
          <w:r>
            <w:sym w:font="Symbol" w:char="F0D3"/>
          </w:r>
          <w:r w:rsidR="005F50B8">
            <w:t>CREST CARE</w:t>
          </w:r>
          <w:r w:rsidR="00412C83">
            <w:t xml:space="preserve"> HOSP</w:t>
          </w:r>
          <w:r w:rsidR="00EE76E8">
            <w:t>ITAL</w:t>
          </w:r>
          <w:r>
            <w:t xml:space="preserve">, </w:t>
          </w:r>
          <w:r>
            <w:fldChar w:fldCharType="begin"/>
          </w:r>
          <w:r>
            <w:instrText xml:space="preserve"> DATE \@ "yyyy" </w:instrText>
          </w:r>
          <w:r>
            <w:fldChar w:fldCharType="separate"/>
          </w:r>
          <w:r w:rsidR="005F50B8">
            <w:rPr>
              <w:noProof/>
            </w:rPr>
            <w:t>2020</w:t>
          </w:r>
          <w:r>
            <w:fldChar w:fldCharType="end"/>
          </w:r>
        </w:p>
      </w:tc>
      <w:tc>
        <w:tcPr>
          <w:tcW w:w="3162" w:type="dxa"/>
          <w:tcBorders>
            <w:top w:val="nil"/>
            <w:left w:val="nil"/>
            <w:bottom w:val="nil"/>
            <w:right w:val="nil"/>
          </w:tcBorders>
        </w:tcPr>
        <w:p w14:paraId="06443489" w14:textId="77777777" w:rsidR="00685AA7" w:rsidRDefault="00685AA7">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E87D13">
            <w:rPr>
              <w:rStyle w:val="PageNumber"/>
              <w:noProof/>
            </w:rPr>
            <w:t>1</w:t>
          </w:r>
          <w:r>
            <w:rPr>
              <w:rStyle w:val="PageNumber"/>
            </w:rPr>
            <w:fldChar w:fldCharType="end"/>
          </w:r>
        </w:p>
      </w:tc>
    </w:tr>
  </w:tbl>
  <w:p w14:paraId="77A4BC81" w14:textId="77777777" w:rsidR="00685AA7" w:rsidRDefault="00685A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0134E" w14:textId="77777777" w:rsidR="009353B9" w:rsidRDefault="009353B9">
      <w:pPr>
        <w:spacing w:line="240" w:lineRule="auto"/>
      </w:pPr>
      <w:r>
        <w:separator/>
      </w:r>
    </w:p>
  </w:footnote>
  <w:footnote w:type="continuationSeparator" w:id="0">
    <w:p w14:paraId="389EE054" w14:textId="77777777" w:rsidR="009353B9" w:rsidRDefault="009353B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85AA7" w14:paraId="4F2BC273" w14:textId="77777777">
      <w:tc>
        <w:tcPr>
          <w:tcW w:w="6379" w:type="dxa"/>
        </w:tcPr>
        <w:p w14:paraId="425DCA3F" w14:textId="1BFE7360" w:rsidR="00685AA7" w:rsidRDefault="00CB7EAC">
          <w:r>
            <w:rPr>
              <w:b/>
            </w:rPr>
            <w:t>Hospital Management System</w:t>
          </w:r>
        </w:p>
      </w:tc>
      <w:tc>
        <w:tcPr>
          <w:tcW w:w="3179" w:type="dxa"/>
        </w:tcPr>
        <w:p w14:paraId="2324A071" w14:textId="5B5A898E" w:rsidR="00685AA7" w:rsidRDefault="00685AA7">
          <w:pPr>
            <w:tabs>
              <w:tab w:val="left" w:pos="1135"/>
            </w:tabs>
            <w:spacing w:before="40"/>
            <w:ind w:right="68"/>
          </w:pPr>
          <w:r>
            <w:t xml:space="preserve"> </w:t>
          </w:r>
          <w:r w:rsidR="00E26501">
            <w:t>Manusha Anjaana Liyanage</w:t>
          </w:r>
          <w:r w:rsidR="0043556B">
            <w:t xml:space="preserve"> 11690447</w:t>
          </w:r>
        </w:p>
      </w:tc>
    </w:tr>
    <w:tr w:rsidR="00685AA7" w14:paraId="37FA3009" w14:textId="77777777">
      <w:tc>
        <w:tcPr>
          <w:tcW w:w="6379" w:type="dxa"/>
        </w:tcPr>
        <w:p w14:paraId="5CCFA6D8" w14:textId="77777777" w:rsidR="00685AA7" w:rsidRDefault="009353B9">
          <w:r>
            <w:fldChar w:fldCharType="begin"/>
          </w:r>
          <w:r>
            <w:instrText xml:space="preserve"> TITLE  \* MERGEFORMAT </w:instrText>
          </w:r>
          <w:r>
            <w:fldChar w:fldCharType="separate"/>
          </w:r>
          <w:r w:rsidR="00A12D42">
            <w:t>Vision</w:t>
          </w:r>
          <w:r>
            <w:fldChar w:fldCharType="end"/>
          </w:r>
        </w:p>
      </w:tc>
      <w:tc>
        <w:tcPr>
          <w:tcW w:w="3179" w:type="dxa"/>
        </w:tcPr>
        <w:p w14:paraId="254089FB" w14:textId="31B816AC" w:rsidR="00685AA7" w:rsidRDefault="00685AA7">
          <w:r>
            <w:t xml:space="preserve">  Date:  </w:t>
          </w:r>
          <w:r w:rsidR="00CB7EAC">
            <w:t>10/04/2020</w:t>
          </w:r>
        </w:p>
      </w:tc>
    </w:tr>
  </w:tbl>
  <w:p w14:paraId="1411988C" w14:textId="77777777" w:rsidR="00685AA7" w:rsidRDefault="00685A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5B9B1597"/>
    <w:multiLevelType w:val="hybridMultilevel"/>
    <w:tmpl w:val="10C6D39A"/>
    <w:lvl w:ilvl="0" w:tplc="0B3AEA06">
      <w:start w:val="1"/>
      <w:numFmt w:val="bullet"/>
      <w:lvlText w:val="©"/>
      <w:lvlJc w:val="left"/>
      <w:pPr>
        <w:ind w:left="1440" w:hanging="360"/>
      </w:pPr>
      <w:rPr>
        <w:rFonts w:ascii="Calibri" w:hAnsi="Calibr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7"/>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6"/>
  </w:num>
  <w:num w:numId="11">
    <w:abstractNumId w:val="4"/>
  </w:num>
  <w:num w:numId="12">
    <w:abstractNumId w:val="14"/>
  </w:num>
  <w:num w:numId="13">
    <w:abstractNumId w:val="12"/>
  </w:num>
  <w:num w:numId="14">
    <w:abstractNumId w:val="25"/>
  </w:num>
  <w:num w:numId="15">
    <w:abstractNumId w:val="11"/>
  </w:num>
  <w:num w:numId="16">
    <w:abstractNumId w:val="5"/>
  </w:num>
  <w:num w:numId="17">
    <w:abstractNumId w:val="24"/>
  </w:num>
  <w:num w:numId="18">
    <w:abstractNumId w:val="17"/>
  </w:num>
  <w:num w:numId="19">
    <w:abstractNumId w:val="6"/>
  </w:num>
  <w:num w:numId="20">
    <w:abstractNumId w:val="16"/>
  </w:num>
  <w:num w:numId="21">
    <w:abstractNumId w:val="10"/>
  </w:num>
  <w:num w:numId="22">
    <w:abstractNumId w:val="23"/>
  </w:num>
  <w:num w:numId="23">
    <w:abstractNumId w:val="9"/>
  </w:num>
  <w:num w:numId="24">
    <w:abstractNumId w:val="8"/>
  </w:num>
  <w:num w:numId="25">
    <w:abstractNumId w:val="7"/>
  </w:num>
  <w:num w:numId="26">
    <w:abstractNumId w:val="20"/>
  </w:num>
  <w:num w:numId="27">
    <w:abstractNumId w:val="22"/>
  </w:num>
  <w:num w:numId="28">
    <w:abstractNumId w:val="28"/>
  </w:num>
  <w:num w:numId="29">
    <w:abstractNumId w:val="15"/>
  </w:num>
  <w:num w:numId="3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2D42"/>
    <w:rsid w:val="000156E4"/>
    <w:rsid w:val="00017DCA"/>
    <w:rsid w:val="00030B25"/>
    <w:rsid w:val="000338F6"/>
    <w:rsid w:val="00037097"/>
    <w:rsid w:val="00050604"/>
    <w:rsid w:val="00054B0C"/>
    <w:rsid w:val="00056BD2"/>
    <w:rsid w:val="00074DD4"/>
    <w:rsid w:val="00081DB6"/>
    <w:rsid w:val="000931ED"/>
    <w:rsid w:val="000D1469"/>
    <w:rsid w:val="000D4552"/>
    <w:rsid w:val="00117833"/>
    <w:rsid w:val="00131C60"/>
    <w:rsid w:val="0014130B"/>
    <w:rsid w:val="00147FCB"/>
    <w:rsid w:val="00172C52"/>
    <w:rsid w:val="00172EA4"/>
    <w:rsid w:val="001945EF"/>
    <w:rsid w:val="0019590E"/>
    <w:rsid w:val="00196A87"/>
    <w:rsid w:val="001A005D"/>
    <w:rsid w:val="001B565C"/>
    <w:rsid w:val="001C6BD6"/>
    <w:rsid w:val="001D431C"/>
    <w:rsid w:val="001F35C0"/>
    <w:rsid w:val="001F4C24"/>
    <w:rsid w:val="002016A7"/>
    <w:rsid w:val="0020348D"/>
    <w:rsid w:val="00234FFE"/>
    <w:rsid w:val="002404B7"/>
    <w:rsid w:val="002454FB"/>
    <w:rsid w:val="002521CD"/>
    <w:rsid w:val="00254CC3"/>
    <w:rsid w:val="00260192"/>
    <w:rsid w:val="002761D4"/>
    <w:rsid w:val="00277423"/>
    <w:rsid w:val="00287020"/>
    <w:rsid w:val="002B030B"/>
    <w:rsid w:val="002B4085"/>
    <w:rsid w:val="002C4793"/>
    <w:rsid w:val="002C4C24"/>
    <w:rsid w:val="0031145A"/>
    <w:rsid w:val="00340F80"/>
    <w:rsid w:val="00364D14"/>
    <w:rsid w:val="003665AD"/>
    <w:rsid w:val="00374151"/>
    <w:rsid w:val="00375A4A"/>
    <w:rsid w:val="00377B3C"/>
    <w:rsid w:val="003A2B75"/>
    <w:rsid w:val="003B542D"/>
    <w:rsid w:val="003C17BC"/>
    <w:rsid w:val="003D5F86"/>
    <w:rsid w:val="003D683B"/>
    <w:rsid w:val="003E1A8B"/>
    <w:rsid w:val="003E4730"/>
    <w:rsid w:val="00412C83"/>
    <w:rsid w:val="00417BAD"/>
    <w:rsid w:val="00422E96"/>
    <w:rsid w:val="00424A6C"/>
    <w:rsid w:val="0043556B"/>
    <w:rsid w:val="00443207"/>
    <w:rsid w:val="00462535"/>
    <w:rsid w:val="00463F98"/>
    <w:rsid w:val="0049310F"/>
    <w:rsid w:val="00496FE0"/>
    <w:rsid w:val="004B5B5F"/>
    <w:rsid w:val="004C5544"/>
    <w:rsid w:val="004D2B3C"/>
    <w:rsid w:val="004D6B3F"/>
    <w:rsid w:val="004D7E6F"/>
    <w:rsid w:val="00504978"/>
    <w:rsid w:val="0052614A"/>
    <w:rsid w:val="00536D38"/>
    <w:rsid w:val="00540083"/>
    <w:rsid w:val="00543A2F"/>
    <w:rsid w:val="00545E79"/>
    <w:rsid w:val="00592CEA"/>
    <w:rsid w:val="00593189"/>
    <w:rsid w:val="005A2EC7"/>
    <w:rsid w:val="005B3B81"/>
    <w:rsid w:val="005D7C52"/>
    <w:rsid w:val="005E28C4"/>
    <w:rsid w:val="005F50B8"/>
    <w:rsid w:val="006401D9"/>
    <w:rsid w:val="0066640C"/>
    <w:rsid w:val="00666F00"/>
    <w:rsid w:val="00670BD6"/>
    <w:rsid w:val="00673027"/>
    <w:rsid w:val="00685AA7"/>
    <w:rsid w:val="00695851"/>
    <w:rsid w:val="006B0351"/>
    <w:rsid w:val="006B169B"/>
    <w:rsid w:val="006B3AAF"/>
    <w:rsid w:val="006B5E7E"/>
    <w:rsid w:val="006C2163"/>
    <w:rsid w:val="006D30E9"/>
    <w:rsid w:val="006E4793"/>
    <w:rsid w:val="006E56D8"/>
    <w:rsid w:val="006E64C8"/>
    <w:rsid w:val="006E75FA"/>
    <w:rsid w:val="0071473B"/>
    <w:rsid w:val="00732147"/>
    <w:rsid w:val="00745C51"/>
    <w:rsid w:val="007559BC"/>
    <w:rsid w:val="00783AEC"/>
    <w:rsid w:val="007965BF"/>
    <w:rsid w:val="00797E2B"/>
    <w:rsid w:val="007B2B8E"/>
    <w:rsid w:val="007B3819"/>
    <w:rsid w:val="007C1B4A"/>
    <w:rsid w:val="007C64D0"/>
    <w:rsid w:val="007F7C04"/>
    <w:rsid w:val="00802655"/>
    <w:rsid w:val="0081082E"/>
    <w:rsid w:val="00811740"/>
    <w:rsid w:val="00816C1B"/>
    <w:rsid w:val="00830942"/>
    <w:rsid w:val="008375BE"/>
    <w:rsid w:val="008448C5"/>
    <w:rsid w:val="0086051D"/>
    <w:rsid w:val="00865349"/>
    <w:rsid w:val="00867256"/>
    <w:rsid w:val="0089324A"/>
    <w:rsid w:val="008C57F0"/>
    <w:rsid w:val="008E260C"/>
    <w:rsid w:val="008E42DA"/>
    <w:rsid w:val="008E607E"/>
    <w:rsid w:val="0090099C"/>
    <w:rsid w:val="00906A49"/>
    <w:rsid w:val="00920E86"/>
    <w:rsid w:val="009353B9"/>
    <w:rsid w:val="00936795"/>
    <w:rsid w:val="00957216"/>
    <w:rsid w:val="0098535C"/>
    <w:rsid w:val="009A2043"/>
    <w:rsid w:val="009A3327"/>
    <w:rsid w:val="009C6931"/>
    <w:rsid w:val="009E19A0"/>
    <w:rsid w:val="009E1C4C"/>
    <w:rsid w:val="00A12D42"/>
    <w:rsid w:val="00A31234"/>
    <w:rsid w:val="00A32A2F"/>
    <w:rsid w:val="00A337EB"/>
    <w:rsid w:val="00A51DAC"/>
    <w:rsid w:val="00A54FD4"/>
    <w:rsid w:val="00A65E9D"/>
    <w:rsid w:val="00A66914"/>
    <w:rsid w:val="00A77A7C"/>
    <w:rsid w:val="00A83371"/>
    <w:rsid w:val="00A853A9"/>
    <w:rsid w:val="00A947D7"/>
    <w:rsid w:val="00AA54DD"/>
    <w:rsid w:val="00AA5D4D"/>
    <w:rsid w:val="00AB078F"/>
    <w:rsid w:val="00AD34B4"/>
    <w:rsid w:val="00AD63E9"/>
    <w:rsid w:val="00AE4979"/>
    <w:rsid w:val="00AF3310"/>
    <w:rsid w:val="00B2701C"/>
    <w:rsid w:val="00B34255"/>
    <w:rsid w:val="00B47354"/>
    <w:rsid w:val="00B5471A"/>
    <w:rsid w:val="00B60E7D"/>
    <w:rsid w:val="00B663ED"/>
    <w:rsid w:val="00B67617"/>
    <w:rsid w:val="00B71E27"/>
    <w:rsid w:val="00B87E76"/>
    <w:rsid w:val="00B87F36"/>
    <w:rsid w:val="00BA3593"/>
    <w:rsid w:val="00BA60CC"/>
    <w:rsid w:val="00BB1C6E"/>
    <w:rsid w:val="00BB465D"/>
    <w:rsid w:val="00BE54CE"/>
    <w:rsid w:val="00BF44AC"/>
    <w:rsid w:val="00BF5DC2"/>
    <w:rsid w:val="00C1333E"/>
    <w:rsid w:val="00C14CFC"/>
    <w:rsid w:val="00C33595"/>
    <w:rsid w:val="00C36F0D"/>
    <w:rsid w:val="00C47B3B"/>
    <w:rsid w:val="00C572C4"/>
    <w:rsid w:val="00C6491F"/>
    <w:rsid w:val="00C80660"/>
    <w:rsid w:val="00C968BC"/>
    <w:rsid w:val="00CA6BAD"/>
    <w:rsid w:val="00CA6C8E"/>
    <w:rsid w:val="00CB1BFA"/>
    <w:rsid w:val="00CB7EAC"/>
    <w:rsid w:val="00CD0259"/>
    <w:rsid w:val="00D05343"/>
    <w:rsid w:val="00D20D21"/>
    <w:rsid w:val="00D52F8E"/>
    <w:rsid w:val="00DB46DB"/>
    <w:rsid w:val="00DD3278"/>
    <w:rsid w:val="00DE6219"/>
    <w:rsid w:val="00E05608"/>
    <w:rsid w:val="00E05D45"/>
    <w:rsid w:val="00E214CF"/>
    <w:rsid w:val="00E26501"/>
    <w:rsid w:val="00E275D9"/>
    <w:rsid w:val="00E34255"/>
    <w:rsid w:val="00E4136C"/>
    <w:rsid w:val="00E577AD"/>
    <w:rsid w:val="00E65398"/>
    <w:rsid w:val="00E767B1"/>
    <w:rsid w:val="00E835F2"/>
    <w:rsid w:val="00E845F2"/>
    <w:rsid w:val="00E87D13"/>
    <w:rsid w:val="00E9674B"/>
    <w:rsid w:val="00EA75EA"/>
    <w:rsid w:val="00EB3D79"/>
    <w:rsid w:val="00EC688D"/>
    <w:rsid w:val="00ED2216"/>
    <w:rsid w:val="00EE76BA"/>
    <w:rsid w:val="00EE76E8"/>
    <w:rsid w:val="00EF788E"/>
    <w:rsid w:val="00F13388"/>
    <w:rsid w:val="00F252BA"/>
    <w:rsid w:val="00F706EA"/>
    <w:rsid w:val="00F93A36"/>
    <w:rsid w:val="00F93B65"/>
    <w:rsid w:val="00F96544"/>
    <w:rsid w:val="00FD6E70"/>
    <w:rsid w:val="00FF2F5E"/>
  </w:rsids>
  <m:mathPr>
    <m:mathFont m:val="Cambria Math"/>
    <m:brkBin m:val="before"/>
    <m:brkBinSub m:val="--"/>
    <m:smallFrac m:val="0"/>
    <m:dispDef/>
    <m:lMargin m:val="0"/>
    <m:rMargin m:val="0"/>
    <m:defJc m:val="centerGroup"/>
    <m:wrapIndent m:val="1440"/>
    <m:intLim m:val="subSup"/>
    <m:naryLim m:val="undOvr"/>
  </m:mathPr>
  <w:themeFontLang w:val="en-AU"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F58ED5"/>
  <w15:chartTrackingRefBased/>
  <w15:docId w15:val="{82175A0A-A26A-4B11-A2E8-B7CA11815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rFonts w:ascii="Times" w:hAnsi="Times"/>
      <w:i/>
      <w:color w:val="0000FF"/>
    </w:rPr>
  </w:style>
  <w:style w:type="character" w:styleId="Hyperlink">
    <w:name w:val="Hyperlink"/>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odyText3">
    <w:name w:val="Body Text 3"/>
    <w:basedOn w:val="Normal"/>
    <w:semiHidden/>
    <w:rPr>
      <w:i/>
      <w:iCs/>
      <w:color w:val="0000FF"/>
      <w:sz w:val="18"/>
    </w:rPr>
  </w:style>
  <w:style w:type="paragraph" w:styleId="BalloonText">
    <w:name w:val="Balloon Text"/>
    <w:basedOn w:val="Normal"/>
    <w:link w:val="BalloonTextChar"/>
    <w:uiPriority w:val="99"/>
    <w:semiHidden/>
    <w:unhideWhenUsed/>
    <w:rsid w:val="002B4085"/>
    <w:pPr>
      <w:spacing w:line="240" w:lineRule="auto"/>
    </w:pPr>
    <w:rPr>
      <w:rFonts w:ascii="Tahoma" w:hAnsi="Tahoma" w:cs="Tahoma"/>
      <w:sz w:val="16"/>
      <w:szCs w:val="16"/>
    </w:rPr>
  </w:style>
  <w:style w:type="character" w:customStyle="1" w:styleId="BalloonTextChar">
    <w:name w:val="Balloon Text Char"/>
    <w:link w:val="BalloonText"/>
    <w:uiPriority w:val="99"/>
    <w:semiHidden/>
    <w:rsid w:val="002B4085"/>
    <w:rPr>
      <w:rFonts w:ascii="Tahoma" w:hAnsi="Tahoma" w:cs="Tahoma"/>
      <w:sz w:val="16"/>
      <w:szCs w:val="16"/>
      <w:lang w:val="en-US" w:eastAsia="en-US"/>
    </w:rPr>
  </w:style>
  <w:style w:type="character" w:customStyle="1" w:styleId="nd-word">
    <w:name w:val="nd-word"/>
    <w:basedOn w:val="DefaultParagraphFont"/>
    <w:rsid w:val="003E1A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54928">
      <w:bodyDiv w:val="1"/>
      <w:marLeft w:val="0"/>
      <w:marRight w:val="0"/>
      <w:marTop w:val="0"/>
      <w:marBottom w:val="0"/>
      <w:divBdr>
        <w:top w:val="none" w:sz="0" w:space="0" w:color="auto"/>
        <w:left w:val="none" w:sz="0" w:space="0" w:color="auto"/>
        <w:bottom w:val="none" w:sz="0" w:space="0" w:color="auto"/>
        <w:right w:val="none" w:sz="0" w:space="0" w:color="auto"/>
      </w:divBdr>
      <w:divsChild>
        <w:div w:id="897016781">
          <w:marLeft w:val="0"/>
          <w:marRight w:val="0"/>
          <w:marTop w:val="0"/>
          <w:marBottom w:val="0"/>
          <w:divBdr>
            <w:top w:val="none" w:sz="0" w:space="0" w:color="auto"/>
            <w:left w:val="none" w:sz="0" w:space="0" w:color="auto"/>
            <w:bottom w:val="none" w:sz="0" w:space="0" w:color="auto"/>
            <w:right w:val="none" w:sz="0" w:space="0" w:color="auto"/>
          </w:divBdr>
        </w:div>
        <w:div w:id="14401822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tulip\AppData\Local\Temp\vision_tpl-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vision_tpl-1.dot</Template>
  <TotalTime>4</TotalTime>
  <Pages>5</Pages>
  <Words>1317</Words>
  <Characters>7511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Vision</vt:lpstr>
    </vt:vector>
  </TitlesOfParts>
  <Company>&lt;Company Name&gt;</Company>
  <LinksUpToDate>false</LinksUpToDate>
  <CharactersWithSpaces>8811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&lt;Project Name&gt;</dc:subject>
  <dc:creator>jtulip</dc:creator>
  <cp:keywords/>
  <dc:description/>
  <cp:lastModifiedBy>Manusha Anjaana</cp:lastModifiedBy>
  <cp:revision>6</cp:revision>
  <cp:lastPrinted>2001-03-15T04:26:00Z</cp:lastPrinted>
  <dcterms:created xsi:type="dcterms:W3CDTF">2020-04-11T11:38:00Z</dcterms:created>
  <dcterms:modified xsi:type="dcterms:W3CDTF">2020-04-13T13:04:00Z</dcterms:modified>
</cp:coreProperties>
</file>