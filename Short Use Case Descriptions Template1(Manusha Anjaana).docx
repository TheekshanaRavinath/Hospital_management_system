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3D5D" w14:textId="4A250BFB" w:rsidR="00D21691" w:rsidRDefault="00950CCF" w:rsidP="00C30076">
      <w:pPr>
        <w:pStyle w:val="Heading1"/>
        <w:spacing w:before="0" w:after="120"/>
        <w:jc w:val="center"/>
      </w:pPr>
      <w:r>
        <w:t>Hospital Management System</w:t>
      </w:r>
    </w:p>
    <w:p w14:paraId="6D2FA347" w14:textId="0F4253F0" w:rsidR="00AA62A5" w:rsidRPr="00AA62A5" w:rsidRDefault="00AA62A5" w:rsidP="00AA62A5">
      <w:pPr>
        <w:pStyle w:val="Heading1"/>
        <w:spacing w:before="0" w:after="120"/>
        <w:jc w:val="center"/>
      </w:pPr>
      <w:r>
        <w:t>Short Use Case Descriptions</w:t>
      </w:r>
    </w:p>
    <w:p w14:paraId="08973161" w14:textId="77777777" w:rsidR="00372D24" w:rsidRPr="00C30076" w:rsidRDefault="00372D24" w:rsidP="00372D24">
      <w:pPr>
        <w:pStyle w:val="ListParagraph"/>
        <w:numPr>
          <w:ilvl w:val="0"/>
          <w:numId w:val="3"/>
        </w:numPr>
        <w:rPr>
          <w:color w:val="2E74B5" w:themeColor="accent1" w:themeShade="BF"/>
          <w:sz w:val="28"/>
          <w:szCs w:val="28"/>
        </w:rPr>
      </w:pPr>
      <w:r>
        <w:rPr>
          <w:color w:val="2E74B5" w:themeColor="accent1" w:themeShade="BF"/>
          <w:sz w:val="28"/>
          <w:szCs w:val="28"/>
        </w:rPr>
        <w:t>Use Case 1</w:t>
      </w:r>
    </w:p>
    <w:p w14:paraId="2B4E02E6" w14:textId="3BAA22E0" w:rsidR="00372D24" w:rsidRDefault="00372D24" w:rsidP="00372D24">
      <w:pPr>
        <w:pStyle w:val="ListParagraph"/>
      </w:pPr>
      <w:r w:rsidRPr="00D854EE">
        <w:rPr>
          <w:b/>
          <w:bCs/>
          <w:color w:val="538135" w:themeColor="accent6" w:themeShade="BF"/>
        </w:rPr>
        <w:t>When</w:t>
      </w:r>
      <w:r>
        <w:t xml:space="preserve"> </w:t>
      </w:r>
      <w:r w:rsidR="00950CCF">
        <w:t>Front Officer</w:t>
      </w:r>
    </w:p>
    <w:p w14:paraId="6AD1EEEB" w14:textId="2F0B40A3" w:rsidR="00372D24" w:rsidRDefault="00372D24" w:rsidP="00372D24">
      <w:pPr>
        <w:pStyle w:val="ListParagraph"/>
      </w:pPr>
      <w:r w:rsidRPr="00D854EE">
        <w:rPr>
          <w:b/>
          <w:bCs/>
          <w:color w:val="538135" w:themeColor="accent6" w:themeShade="BF"/>
        </w:rPr>
        <w:t xml:space="preserve">Wants </w:t>
      </w:r>
      <w:r w:rsidR="00A36723">
        <w:t>to add</w:t>
      </w:r>
      <w:r w:rsidR="00950CCF">
        <w:t xml:space="preserve"> patient </w:t>
      </w:r>
      <w:r>
        <w:t xml:space="preserve">they </w:t>
      </w:r>
      <w:r w:rsidR="00950CCF">
        <w:t xml:space="preserve">need to enter to the system first and </w:t>
      </w:r>
      <w:r w:rsidR="00A36723">
        <w:t xml:space="preserve">he need to choose the option add patient </w:t>
      </w:r>
    </w:p>
    <w:p w14:paraId="12C7A483" w14:textId="021913C2" w:rsidR="00372D24" w:rsidRDefault="00372D24" w:rsidP="00372D24">
      <w:pPr>
        <w:pStyle w:val="ListParagraph"/>
      </w:pPr>
      <w:r w:rsidRPr="00D854EE">
        <w:rPr>
          <w:b/>
          <w:bCs/>
          <w:color w:val="538135" w:themeColor="accent6" w:themeShade="BF"/>
        </w:rPr>
        <w:t>So that</w:t>
      </w:r>
      <w:r w:rsidRPr="00D854EE">
        <w:rPr>
          <w:color w:val="538135" w:themeColor="accent6" w:themeShade="BF"/>
        </w:rPr>
        <w:t xml:space="preserve"> </w:t>
      </w:r>
      <w:r w:rsidR="00A36723">
        <w:t>he can add the details of the patient to the system</w:t>
      </w:r>
    </w:p>
    <w:p w14:paraId="0FFEE1E0" w14:textId="77777777" w:rsidR="00372D24" w:rsidRDefault="00372D24" w:rsidP="00372D24">
      <w:pPr>
        <w:pStyle w:val="ListParagraph"/>
      </w:pPr>
    </w:p>
    <w:p w14:paraId="402C0F43" w14:textId="77777777" w:rsidR="00372D24" w:rsidRPr="00C30076" w:rsidRDefault="00372D24" w:rsidP="00372D24">
      <w:pPr>
        <w:pStyle w:val="ListParagraph"/>
        <w:numPr>
          <w:ilvl w:val="0"/>
          <w:numId w:val="3"/>
        </w:numPr>
        <w:rPr>
          <w:color w:val="2E74B5" w:themeColor="accent1" w:themeShade="BF"/>
          <w:sz w:val="28"/>
          <w:szCs w:val="28"/>
        </w:rPr>
      </w:pPr>
      <w:r>
        <w:rPr>
          <w:color w:val="2E74B5" w:themeColor="accent1" w:themeShade="BF"/>
          <w:sz w:val="28"/>
          <w:szCs w:val="28"/>
        </w:rPr>
        <w:t>Use Case 2</w:t>
      </w:r>
    </w:p>
    <w:p w14:paraId="755262B7" w14:textId="719743D1" w:rsidR="00372D24" w:rsidRDefault="00372D24" w:rsidP="00372D24">
      <w:pPr>
        <w:pStyle w:val="ListParagraph"/>
      </w:pPr>
      <w:r w:rsidRPr="00D854EE">
        <w:rPr>
          <w:b/>
          <w:bCs/>
          <w:color w:val="538135" w:themeColor="accent6" w:themeShade="BF"/>
        </w:rPr>
        <w:t>When</w:t>
      </w:r>
      <w:r>
        <w:t xml:space="preserve"> </w:t>
      </w:r>
      <w:r w:rsidR="00417CFE">
        <w:t xml:space="preserve">Front Officer </w:t>
      </w:r>
    </w:p>
    <w:p w14:paraId="74A1FD77" w14:textId="2FCA6CC0" w:rsidR="00372D24" w:rsidRDefault="00372D24" w:rsidP="00372D24">
      <w:pPr>
        <w:pStyle w:val="ListParagraph"/>
      </w:pPr>
      <w:r w:rsidRPr="00D854EE">
        <w:rPr>
          <w:b/>
          <w:bCs/>
          <w:color w:val="538135" w:themeColor="accent6" w:themeShade="BF"/>
        </w:rPr>
        <w:t xml:space="preserve">Wants </w:t>
      </w:r>
      <w:r>
        <w:t xml:space="preserve">to </w:t>
      </w:r>
      <w:r w:rsidR="00417CFE">
        <w:t xml:space="preserve">search the details of the patient and update his name as </w:t>
      </w:r>
      <w:proofErr w:type="spellStart"/>
      <w:r w:rsidR="00417CFE">
        <w:t>R.Devin</w:t>
      </w:r>
      <w:proofErr w:type="spellEnd"/>
      <w:r w:rsidR="00417CFE">
        <w:t xml:space="preserve"> in place of </w:t>
      </w:r>
      <w:proofErr w:type="spellStart"/>
      <w:r w:rsidR="00417CFE">
        <w:t>K.Devin</w:t>
      </w:r>
      <w:proofErr w:type="spellEnd"/>
      <w:r w:rsidR="00417CFE">
        <w:t xml:space="preserve"> so</w:t>
      </w:r>
      <w:r>
        <w:t xml:space="preserve"> the</w:t>
      </w:r>
      <w:r w:rsidR="00417CFE">
        <w:t xml:space="preserve">y first log in to the system and go to patient details section and he would search the </w:t>
      </w:r>
      <w:proofErr w:type="spellStart"/>
      <w:r w:rsidR="00417CFE">
        <w:t>K.Devin</w:t>
      </w:r>
      <w:proofErr w:type="spellEnd"/>
      <w:r w:rsidR="00417CFE">
        <w:t xml:space="preserve"> and by clicking the update details , he is able to update the name </w:t>
      </w:r>
    </w:p>
    <w:p w14:paraId="0585A928" w14:textId="00B486E9" w:rsidR="00372D24" w:rsidRDefault="00372D24" w:rsidP="00372D24">
      <w:pPr>
        <w:pStyle w:val="ListParagraph"/>
      </w:pPr>
      <w:r w:rsidRPr="00D854EE">
        <w:rPr>
          <w:b/>
          <w:bCs/>
          <w:color w:val="538135" w:themeColor="accent6" w:themeShade="BF"/>
        </w:rPr>
        <w:t>So that</w:t>
      </w:r>
      <w:r w:rsidRPr="00D854EE">
        <w:rPr>
          <w:color w:val="538135" w:themeColor="accent6" w:themeShade="BF"/>
        </w:rPr>
        <w:t xml:space="preserve"> </w:t>
      </w:r>
      <w:r w:rsidR="00417CFE">
        <w:t>Front Officer can update his details and search the details he needed.</w:t>
      </w:r>
    </w:p>
    <w:p w14:paraId="73B71ECC" w14:textId="77777777" w:rsidR="00372D24" w:rsidRDefault="00372D24" w:rsidP="00372D24">
      <w:pPr>
        <w:pStyle w:val="ListParagraph"/>
        <w:ind w:left="1080"/>
      </w:pPr>
    </w:p>
    <w:p w14:paraId="53256BF3" w14:textId="77777777" w:rsidR="00372D24" w:rsidRPr="00C30076" w:rsidRDefault="00372D24" w:rsidP="00372D24">
      <w:pPr>
        <w:pStyle w:val="ListParagraph"/>
        <w:numPr>
          <w:ilvl w:val="0"/>
          <w:numId w:val="3"/>
        </w:numPr>
        <w:rPr>
          <w:color w:val="2E74B5" w:themeColor="accent1" w:themeShade="BF"/>
          <w:sz w:val="28"/>
          <w:szCs w:val="28"/>
        </w:rPr>
      </w:pPr>
      <w:r>
        <w:rPr>
          <w:color w:val="2E74B5" w:themeColor="accent1" w:themeShade="BF"/>
          <w:sz w:val="28"/>
          <w:szCs w:val="28"/>
        </w:rPr>
        <w:t>Use Case 3</w:t>
      </w:r>
    </w:p>
    <w:p w14:paraId="5DAB1C39" w14:textId="2F9B84AD" w:rsidR="00372D24" w:rsidRDefault="00372D24" w:rsidP="00372D24">
      <w:pPr>
        <w:pStyle w:val="ListParagraph"/>
      </w:pPr>
      <w:r w:rsidRPr="00D854EE">
        <w:rPr>
          <w:b/>
          <w:bCs/>
          <w:color w:val="538135" w:themeColor="accent6" w:themeShade="BF"/>
        </w:rPr>
        <w:t>When</w:t>
      </w:r>
      <w:r>
        <w:t xml:space="preserve"> </w:t>
      </w:r>
      <w:r w:rsidR="00417CFE">
        <w:t>admin</w:t>
      </w:r>
    </w:p>
    <w:p w14:paraId="08669379" w14:textId="41498595" w:rsidR="00372D24" w:rsidRDefault="00372D24" w:rsidP="00372D24">
      <w:pPr>
        <w:pStyle w:val="ListParagraph"/>
      </w:pPr>
      <w:r w:rsidRPr="00D854EE">
        <w:rPr>
          <w:b/>
          <w:bCs/>
          <w:color w:val="538135" w:themeColor="accent6" w:themeShade="BF"/>
        </w:rPr>
        <w:t>Wants to</w:t>
      </w:r>
      <w:r>
        <w:t xml:space="preserve"> </w:t>
      </w:r>
      <w:r w:rsidR="00417CFE">
        <w:t xml:space="preserve">delete the details of a patient </w:t>
      </w:r>
      <w:r>
        <w:t xml:space="preserve">they </w:t>
      </w:r>
      <w:r w:rsidR="00417CFE">
        <w:t>must go to the option of delete patient details and then he needs to choose the needed patient to be deleted and then need to delete it.</w:t>
      </w:r>
    </w:p>
    <w:p w14:paraId="6234377C" w14:textId="11ACB000" w:rsidR="00372D24" w:rsidRDefault="00372D24" w:rsidP="00372D24">
      <w:pPr>
        <w:pStyle w:val="ListParagraph"/>
      </w:pPr>
      <w:r w:rsidRPr="00D854EE">
        <w:rPr>
          <w:b/>
          <w:bCs/>
          <w:color w:val="538135" w:themeColor="accent6" w:themeShade="BF"/>
        </w:rPr>
        <w:t>So that</w:t>
      </w:r>
      <w:r w:rsidRPr="00D854EE">
        <w:rPr>
          <w:color w:val="538135" w:themeColor="accent6" w:themeShade="BF"/>
        </w:rPr>
        <w:t xml:space="preserve"> </w:t>
      </w:r>
      <w:r w:rsidR="00417CFE">
        <w:t>admin would be able to delete the patient details.</w:t>
      </w:r>
    </w:p>
    <w:p w14:paraId="08418889" w14:textId="77777777" w:rsidR="00372D24" w:rsidRDefault="00372D24" w:rsidP="00372D24">
      <w:pPr>
        <w:pStyle w:val="ListParagraph"/>
        <w:ind w:left="1080"/>
      </w:pPr>
    </w:p>
    <w:p w14:paraId="551FA63E" w14:textId="77777777" w:rsidR="00372D24" w:rsidRPr="00C30076" w:rsidRDefault="00372D24" w:rsidP="00372D24">
      <w:pPr>
        <w:pStyle w:val="ListParagraph"/>
        <w:numPr>
          <w:ilvl w:val="0"/>
          <w:numId w:val="3"/>
        </w:numPr>
        <w:rPr>
          <w:color w:val="2E74B5" w:themeColor="accent1" w:themeShade="BF"/>
          <w:sz w:val="28"/>
          <w:szCs w:val="28"/>
        </w:rPr>
      </w:pPr>
      <w:r>
        <w:rPr>
          <w:color w:val="2E74B5" w:themeColor="accent1" w:themeShade="BF"/>
          <w:sz w:val="28"/>
          <w:szCs w:val="28"/>
        </w:rPr>
        <w:t>Use Case 4</w:t>
      </w:r>
    </w:p>
    <w:p w14:paraId="3A397463" w14:textId="1AFE8EB9" w:rsidR="00372D24" w:rsidRDefault="00372D24" w:rsidP="00372D24">
      <w:pPr>
        <w:pStyle w:val="ListParagraph"/>
      </w:pPr>
      <w:r w:rsidRPr="00D854EE">
        <w:rPr>
          <w:b/>
          <w:bCs/>
          <w:color w:val="538135" w:themeColor="accent6" w:themeShade="BF"/>
        </w:rPr>
        <w:t xml:space="preserve">When </w:t>
      </w:r>
      <w:r w:rsidR="00765524">
        <w:t>admin</w:t>
      </w:r>
      <w:r w:rsidR="00417CFE">
        <w:t xml:space="preserve"> </w:t>
      </w:r>
    </w:p>
    <w:p w14:paraId="6BFF0D51" w14:textId="398FA1C1" w:rsidR="00765524" w:rsidRDefault="00372D24" w:rsidP="00765524">
      <w:pPr>
        <w:pStyle w:val="ListParagraph"/>
      </w:pPr>
      <w:r w:rsidRPr="00D854EE">
        <w:rPr>
          <w:b/>
          <w:bCs/>
          <w:color w:val="538135" w:themeColor="accent6" w:themeShade="BF"/>
        </w:rPr>
        <w:t>Wants</w:t>
      </w:r>
      <w:r>
        <w:t xml:space="preserve"> to </w:t>
      </w:r>
      <w:r w:rsidR="00765524">
        <w:t xml:space="preserve">add the new room is which newly built </w:t>
      </w:r>
    </w:p>
    <w:p w14:paraId="4932C7F7" w14:textId="6A3BBA4B" w:rsidR="00372D24" w:rsidRDefault="00372D24" w:rsidP="00372D24">
      <w:pPr>
        <w:pStyle w:val="ListParagraph"/>
      </w:pPr>
      <w:r>
        <w:t xml:space="preserve">they </w:t>
      </w:r>
      <w:r w:rsidR="00765524">
        <w:t>log to the system and go to the option register the room and add the details ask and make save it</w:t>
      </w:r>
    </w:p>
    <w:p w14:paraId="3C2E2BF1" w14:textId="6866A4C7" w:rsidR="00372D24" w:rsidRDefault="00372D24" w:rsidP="00372D24">
      <w:pPr>
        <w:pStyle w:val="ListParagraph"/>
      </w:pPr>
      <w:r w:rsidRPr="00D854EE">
        <w:rPr>
          <w:b/>
          <w:bCs/>
          <w:color w:val="538135" w:themeColor="accent6" w:themeShade="BF"/>
        </w:rPr>
        <w:t>So that</w:t>
      </w:r>
      <w:r w:rsidRPr="00D854EE">
        <w:rPr>
          <w:color w:val="538135" w:themeColor="accent6" w:themeShade="BF"/>
        </w:rPr>
        <w:t xml:space="preserve"> </w:t>
      </w:r>
      <w:r w:rsidR="00765524">
        <w:t>Add a new room to the system</w:t>
      </w:r>
    </w:p>
    <w:p w14:paraId="3557FB9D" w14:textId="77777777" w:rsidR="00417CFE" w:rsidRDefault="00417CFE" w:rsidP="00372D24">
      <w:pPr>
        <w:pStyle w:val="ListParagraph"/>
      </w:pPr>
    </w:p>
    <w:p w14:paraId="2D999114" w14:textId="4FD8EFFE" w:rsidR="00417CFE" w:rsidRPr="00C30076" w:rsidRDefault="00417CFE" w:rsidP="00417CFE">
      <w:pPr>
        <w:pStyle w:val="ListParagraph"/>
        <w:numPr>
          <w:ilvl w:val="0"/>
          <w:numId w:val="3"/>
        </w:numPr>
        <w:rPr>
          <w:color w:val="2E74B5" w:themeColor="accent1" w:themeShade="BF"/>
          <w:sz w:val="28"/>
          <w:szCs w:val="28"/>
        </w:rPr>
      </w:pPr>
      <w:r>
        <w:rPr>
          <w:color w:val="2E74B5" w:themeColor="accent1" w:themeShade="BF"/>
          <w:sz w:val="28"/>
          <w:szCs w:val="28"/>
        </w:rPr>
        <w:t>Use Case 5</w:t>
      </w:r>
    </w:p>
    <w:p w14:paraId="775F7073" w14:textId="4BF68967" w:rsidR="00417CFE" w:rsidRDefault="00417CFE" w:rsidP="00417CFE">
      <w:pPr>
        <w:pStyle w:val="ListParagraph"/>
      </w:pPr>
      <w:r w:rsidRPr="00D854EE">
        <w:rPr>
          <w:b/>
          <w:bCs/>
          <w:color w:val="538135" w:themeColor="accent6" w:themeShade="BF"/>
        </w:rPr>
        <w:t xml:space="preserve">When </w:t>
      </w:r>
      <w:r w:rsidR="00765524">
        <w:t>front officer</w:t>
      </w:r>
    </w:p>
    <w:p w14:paraId="2369D0DC" w14:textId="552256CA" w:rsidR="00417CFE" w:rsidRDefault="00417CFE" w:rsidP="00417CFE">
      <w:pPr>
        <w:pStyle w:val="ListParagraph"/>
      </w:pPr>
      <w:r w:rsidRPr="00D854EE">
        <w:rPr>
          <w:b/>
          <w:bCs/>
          <w:color w:val="538135" w:themeColor="accent6" w:themeShade="BF"/>
        </w:rPr>
        <w:t xml:space="preserve">Wants </w:t>
      </w:r>
      <w:r>
        <w:t xml:space="preserve">to </w:t>
      </w:r>
      <w:r w:rsidR="00765524">
        <w:t>search for a room which has entered before and he need to update the room number they</w:t>
      </w:r>
      <w:r>
        <w:t xml:space="preserve"> </w:t>
      </w:r>
      <w:r w:rsidR="00765524">
        <w:t xml:space="preserve">search the room by the search tab, and he update the details from the buttons given </w:t>
      </w:r>
    </w:p>
    <w:p w14:paraId="2D7E3CBF" w14:textId="123B876D" w:rsidR="00417CFE" w:rsidRDefault="00417CFE" w:rsidP="00417CFE">
      <w:pPr>
        <w:pStyle w:val="ListParagraph"/>
      </w:pPr>
      <w:r w:rsidRPr="00AA62A5">
        <w:rPr>
          <w:b/>
          <w:bCs/>
          <w:color w:val="538135" w:themeColor="accent6" w:themeShade="BF"/>
        </w:rPr>
        <w:t>So that</w:t>
      </w:r>
      <w:r w:rsidRPr="00AA62A5">
        <w:rPr>
          <w:color w:val="538135" w:themeColor="accent6" w:themeShade="BF"/>
        </w:rPr>
        <w:t xml:space="preserve"> </w:t>
      </w:r>
      <w:r w:rsidR="00765524">
        <w:t>he can search and update the details of the rooms</w:t>
      </w:r>
    </w:p>
    <w:p w14:paraId="0C9CF9C1" w14:textId="77777777" w:rsidR="00417CFE" w:rsidRDefault="00417CFE" w:rsidP="00417CFE">
      <w:pPr>
        <w:pStyle w:val="ListParagraph"/>
      </w:pPr>
    </w:p>
    <w:p w14:paraId="02A61A3C" w14:textId="3359EF08" w:rsidR="00417CFE" w:rsidRPr="00C30076" w:rsidRDefault="00417CFE" w:rsidP="00417CFE">
      <w:pPr>
        <w:pStyle w:val="ListParagraph"/>
        <w:numPr>
          <w:ilvl w:val="0"/>
          <w:numId w:val="3"/>
        </w:numPr>
        <w:rPr>
          <w:color w:val="2E74B5" w:themeColor="accent1" w:themeShade="BF"/>
          <w:sz w:val="28"/>
          <w:szCs w:val="28"/>
        </w:rPr>
      </w:pPr>
      <w:r>
        <w:rPr>
          <w:color w:val="2E74B5" w:themeColor="accent1" w:themeShade="BF"/>
          <w:sz w:val="28"/>
          <w:szCs w:val="28"/>
        </w:rPr>
        <w:t>Use Case 6</w:t>
      </w:r>
    </w:p>
    <w:p w14:paraId="3949108B" w14:textId="2AC5A3B1" w:rsidR="00417CFE" w:rsidRDefault="00417CFE" w:rsidP="00417CFE">
      <w:pPr>
        <w:pStyle w:val="ListParagraph"/>
      </w:pPr>
      <w:r w:rsidRPr="00AA62A5">
        <w:rPr>
          <w:b/>
          <w:bCs/>
          <w:color w:val="538135" w:themeColor="accent6" w:themeShade="BF"/>
        </w:rPr>
        <w:t>When</w:t>
      </w:r>
      <w:r>
        <w:t xml:space="preserve"> </w:t>
      </w:r>
      <w:r w:rsidR="00765524">
        <w:t xml:space="preserve">admin </w:t>
      </w:r>
    </w:p>
    <w:p w14:paraId="430C666F" w14:textId="4420FDD7" w:rsidR="00417CFE" w:rsidRDefault="00417CFE" w:rsidP="00417CFE">
      <w:pPr>
        <w:pStyle w:val="ListParagraph"/>
      </w:pPr>
      <w:r w:rsidRPr="00AA62A5">
        <w:rPr>
          <w:b/>
          <w:bCs/>
          <w:color w:val="538135" w:themeColor="accent6" w:themeShade="BF"/>
        </w:rPr>
        <w:t xml:space="preserve">Wants </w:t>
      </w:r>
      <w:r>
        <w:t xml:space="preserve">to </w:t>
      </w:r>
      <w:r w:rsidR="00765524">
        <w:t>remove an old room</w:t>
      </w:r>
      <w:r>
        <w:t xml:space="preserve"> they </w:t>
      </w:r>
      <w:r w:rsidR="00765524">
        <w:t xml:space="preserve">need to log to the system and go to the option delete room and delete the need room from the system </w:t>
      </w:r>
    </w:p>
    <w:p w14:paraId="14170369" w14:textId="13EA405F" w:rsidR="00765524" w:rsidRDefault="00417CFE" w:rsidP="00AA62A5">
      <w:pPr>
        <w:pStyle w:val="ListParagraph"/>
      </w:pPr>
      <w:r w:rsidRPr="00AA62A5">
        <w:rPr>
          <w:b/>
          <w:bCs/>
          <w:color w:val="538135" w:themeColor="accent6" w:themeShade="BF"/>
        </w:rPr>
        <w:t>So that</w:t>
      </w:r>
      <w:r w:rsidRPr="00AA62A5">
        <w:rPr>
          <w:color w:val="538135" w:themeColor="accent6" w:themeShade="BF"/>
        </w:rPr>
        <w:t xml:space="preserve"> </w:t>
      </w:r>
      <w:r w:rsidR="00765524">
        <w:t xml:space="preserve">he can remove/ delete the room </w:t>
      </w:r>
    </w:p>
    <w:p w14:paraId="2D9EC01C" w14:textId="77777777" w:rsidR="00417CFE" w:rsidRDefault="00417CFE" w:rsidP="00417CFE">
      <w:pPr>
        <w:pStyle w:val="ListParagraph"/>
      </w:pPr>
    </w:p>
    <w:p w14:paraId="09F9D806" w14:textId="3CE5E72A" w:rsidR="00417CFE" w:rsidRPr="00C30076" w:rsidRDefault="00417CFE" w:rsidP="00417CFE">
      <w:pPr>
        <w:pStyle w:val="ListParagraph"/>
        <w:numPr>
          <w:ilvl w:val="0"/>
          <w:numId w:val="3"/>
        </w:numPr>
        <w:rPr>
          <w:color w:val="2E74B5" w:themeColor="accent1" w:themeShade="BF"/>
          <w:sz w:val="28"/>
          <w:szCs w:val="28"/>
        </w:rPr>
      </w:pPr>
      <w:r>
        <w:rPr>
          <w:color w:val="2E74B5" w:themeColor="accent1" w:themeShade="BF"/>
          <w:sz w:val="28"/>
          <w:szCs w:val="28"/>
        </w:rPr>
        <w:t>Use Case 7</w:t>
      </w:r>
    </w:p>
    <w:p w14:paraId="50E110E8" w14:textId="3BA0CF02" w:rsidR="00417CFE" w:rsidRDefault="00417CFE" w:rsidP="00417CFE">
      <w:pPr>
        <w:pStyle w:val="ListParagraph"/>
      </w:pPr>
      <w:r w:rsidRPr="00AA62A5">
        <w:rPr>
          <w:b/>
          <w:bCs/>
          <w:color w:val="538135" w:themeColor="accent6" w:themeShade="BF"/>
        </w:rPr>
        <w:t>When</w:t>
      </w:r>
      <w:r>
        <w:t xml:space="preserve"> </w:t>
      </w:r>
      <w:r w:rsidR="00D854EE">
        <w:t xml:space="preserve">Patient </w:t>
      </w:r>
    </w:p>
    <w:p w14:paraId="65526CFF" w14:textId="4B3D93A8" w:rsidR="00417CFE" w:rsidRDefault="00417CFE" w:rsidP="00417CFE">
      <w:pPr>
        <w:pStyle w:val="ListParagraph"/>
      </w:pPr>
      <w:r w:rsidRPr="00AA62A5">
        <w:rPr>
          <w:b/>
          <w:bCs/>
          <w:color w:val="538135" w:themeColor="accent6" w:themeShade="BF"/>
        </w:rPr>
        <w:lastRenderedPageBreak/>
        <w:t>Wants to</w:t>
      </w:r>
      <w:r w:rsidR="00D854EE" w:rsidRPr="00AA62A5">
        <w:rPr>
          <w:color w:val="538135" w:themeColor="accent6" w:themeShade="BF"/>
        </w:rPr>
        <w:t xml:space="preserve"> </w:t>
      </w:r>
      <w:r w:rsidR="00D854EE">
        <w:t>make a payment</w:t>
      </w:r>
      <w:r>
        <w:t xml:space="preserve"> they </w:t>
      </w:r>
      <w:r w:rsidR="00D854EE">
        <w:t>log to the system and do the payment from their specific logins</w:t>
      </w:r>
    </w:p>
    <w:p w14:paraId="262C4EE0" w14:textId="562D786B" w:rsidR="00417CFE" w:rsidRDefault="00417CFE" w:rsidP="00417CFE">
      <w:pPr>
        <w:pStyle w:val="ListParagraph"/>
      </w:pPr>
      <w:r w:rsidRPr="00AA62A5">
        <w:rPr>
          <w:b/>
          <w:bCs/>
          <w:color w:val="538135" w:themeColor="accent6" w:themeShade="BF"/>
        </w:rPr>
        <w:t>So that</w:t>
      </w:r>
      <w:r w:rsidRPr="00AA62A5">
        <w:rPr>
          <w:color w:val="538135" w:themeColor="accent6" w:themeShade="BF"/>
        </w:rPr>
        <w:t xml:space="preserve"> </w:t>
      </w:r>
      <w:r w:rsidR="00D854EE">
        <w:t>then they can make a payment</w:t>
      </w:r>
    </w:p>
    <w:p w14:paraId="374D0969" w14:textId="77777777" w:rsidR="00417CFE" w:rsidRDefault="00417CFE" w:rsidP="00417CFE"/>
    <w:p w14:paraId="6971F2C5" w14:textId="040CCC4F" w:rsidR="00D854EE" w:rsidRPr="00C30076" w:rsidRDefault="00D854EE" w:rsidP="00D854EE">
      <w:pPr>
        <w:pStyle w:val="ListParagraph"/>
        <w:numPr>
          <w:ilvl w:val="0"/>
          <w:numId w:val="3"/>
        </w:numPr>
        <w:rPr>
          <w:color w:val="2E74B5" w:themeColor="accent1" w:themeShade="BF"/>
          <w:sz w:val="28"/>
          <w:szCs w:val="28"/>
        </w:rPr>
      </w:pPr>
      <w:r>
        <w:rPr>
          <w:color w:val="2E74B5" w:themeColor="accent1" w:themeShade="BF"/>
          <w:sz w:val="28"/>
          <w:szCs w:val="28"/>
        </w:rPr>
        <w:t>Use Case 8</w:t>
      </w:r>
    </w:p>
    <w:p w14:paraId="537B679A" w14:textId="5ED292E1" w:rsidR="00D854EE" w:rsidRDefault="00D854EE" w:rsidP="00D854EE">
      <w:pPr>
        <w:pStyle w:val="ListParagraph"/>
      </w:pPr>
      <w:r w:rsidRPr="00AA62A5">
        <w:rPr>
          <w:b/>
          <w:bCs/>
          <w:color w:val="538135" w:themeColor="accent6" w:themeShade="BF"/>
        </w:rPr>
        <w:t>When</w:t>
      </w:r>
      <w:r>
        <w:t xml:space="preserve"> Admin </w:t>
      </w:r>
    </w:p>
    <w:p w14:paraId="40425856" w14:textId="7E75F882" w:rsidR="00D854EE" w:rsidRDefault="00D854EE" w:rsidP="00D854EE">
      <w:pPr>
        <w:pStyle w:val="ListParagraph"/>
      </w:pPr>
      <w:r w:rsidRPr="00AA62A5">
        <w:rPr>
          <w:b/>
          <w:bCs/>
          <w:color w:val="538135" w:themeColor="accent6" w:themeShade="BF"/>
        </w:rPr>
        <w:t>Wants to</w:t>
      </w:r>
      <w:r w:rsidRPr="00AA62A5">
        <w:rPr>
          <w:color w:val="538135" w:themeColor="accent6" w:themeShade="BF"/>
        </w:rPr>
        <w:t xml:space="preserve"> </w:t>
      </w:r>
      <w:r>
        <w:t>Register a staff member they log to the system and from the staff adding option he can add the details of the new staff member</w:t>
      </w:r>
    </w:p>
    <w:p w14:paraId="4C43A978" w14:textId="57193E40" w:rsidR="00D854EE" w:rsidRDefault="00D854EE" w:rsidP="00D854EE">
      <w:pPr>
        <w:pStyle w:val="ListParagraph"/>
      </w:pPr>
      <w:r w:rsidRPr="00AA62A5">
        <w:rPr>
          <w:b/>
          <w:bCs/>
          <w:color w:val="538135" w:themeColor="accent6" w:themeShade="BF"/>
        </w:rPr>
        <w:t>So that</w:t>
      </w:r>
      <w:r w:rsidRPr="00AA62A5">
        <w:rPr>
          <w:color w:val="538135" w:themeColor="accent6" w:themeShade="BF"/>
        </w:rPr>
        <w:t xml:space="preserve"> </w:t>
      </w:r>
      <w:r>
        <w:t>he can add new staff member to the system</w:t>
      </w:r>
    </w:p>
    <w:p w14:paraId="5AC92C58" w14:textId="77777777" w:rsidR="00D854EE" w:rsidRDefault="00D854EE" w:rsidP="00D854EE"/>
    <w:p w14:paraId="72B71E4E" w14:textId="344264EE" w:rsidR="00D854EE" w:rsidRPr="00C30076" w:rsidRDefault="00D854EE" w:rsidP="00D854EE">
      <w:pPr>
        <w:pStyle w:val="ListParagraph"/>
        <w:numPr>
          <w:ilvl w:val="0"/>
          <w:numId w:val="3"/>
        </w:numPr>
        <w:rPr>
          <w:color w:val="2E74B5" w:themeColor="accent1" w:themeShade="BF"/>
          <w:sz w:val="28"/>
          <w:szCs w:val="28"/>
        </w:rPr>
      </w:pPr>
      <w:r>
        <w:rPr>
          <w:color w:val="2E74B5" w:themeColor="accent1" w:themeShade="BF"/>
          <w:sz w:val="28"/>
          <w:szCs w:val="28"/>
        </w:rPr>
        <w:t>Use Case 9</w:t>
      </w:r>
    </w:p>
    <w:p w14:paraId="76129D94" w14:textId="1D76C853" w:rsidR="00D854EE" w:rsidRDefault="00D854EE" w:rsidP="00D854EE">
      <w:pPr>
        <w:pStyle w:val="ListParagraph"/>
      </w:pPr>
      <w:r w:rsidRPr="00AA62A5">
        <w:rPr>
          <w:b/>
          <w:bCs/>
          <w:color w:val="538135" w:themeColor="accent6" w:themeShade="BF"/>
        </w:rPr>
        <w:t>When</w:t>
      </w:r>
      <w:r>
        <w:t xml:space="preserve"> Doctor</w:t>
      </w:r>
    </w:p>
    <w:p w14:paraId="433431B9" w14:textId="7D7D66DD" w:rsidR="00D854EE" w:rsidRDefault="00D854EE" w:rsidP="00D854EE">
      <w:pPr>
        <w:pStyle w:val="ListParagraph"/>
      </w:pPr>
      <w:r w:rsidRPr="00AA62A5">
        <w:rPr>
          <w:b/>
          <w:bCs/>
          <w:color w:val="538135" w:themeColor="accent6" w:themeShade="BF"/>
        </w:rPr>
        <w:t xml:space="preserve">Wants </w:t>
      </w:r>
      <w:r>
        <w:t>to Add medical report they need to log in to the system and add the medical report to the specific patient needed.</w:t>
      </w:r>
    </w:p>
    <w:p w14:paraId="446462E5" w14:textId="5A0D9C86" w:rsidR="00D854EE" w:rsidRDefault="00D854EE" w:rsidP="00D854EE">
      <w:pPr>
        <w:pStyle w:val="ListParagraph"/>
      </w:pPr>
      <w:r w:rsidRPr="00AA62A5">
        <w:rPr>
          <w:b/>
          <w:bCs/>
          <w:color w:val="538135" w:themeColor="accent6" w:themeShade="BF"/>
        </w:rPr>
        <w:t>So that</w:t>
      </w:r>
      <w:r w:rsidRPr="00AA62A5">
        <w:rPr>
          <w:color w:val="538135" w:themeColor="accent6" w:themeShade="BF"/>
        </w:rPr>
        <w:t xml:space="preserve"> </w:t>
      </w:r>
      <w:r>
        <w:t>they can add a new medical report to the system.</w:t>
      </w:r>
    </w:p>
    <w:p w14:paraId="5A32B91E" w14:textId="77777777" w:rsidR="00D854EE" w:rsidRDefault="00D854EE" w:rsidP="00D854EE"/>
    <w:p w14:paraId="618A0ACC" w14:textId="050CDD1D" w:rsidR="00D854EE" w:rsidRPr="00C30076" w:rsidRDefault="00D854EE" w:rsidP="00D854EE">
      <w:pPr>
        <w:pStyle w:val="ListParagraph"/>
        <w:numPr>
          <w:ilvl w:val="0"/>
          <w:numId w:val="3"/>
        </w:numPr>
        <w:rPr>
          <w:color w:val="2E74B5" w:themeColor="accent1" w:themeShade="BF"/>
          <w:sz w:val="28"/>
          <w:szCs w:val="28"/>
        </w:rPr>
      </w:pPr>
      <w:r>
        <w:rPr>
          <w:color w:val="2E74B5" w:themeColor="accent1" w:themeShade="BF"/>
          <w:sz w:val="28"/>
          <w:szCs w:val="28"/>
        </w:rPr>
        <w:t>Use Case 10</w:t>
      </w:r>
    </w:p>
    <w:p w14:paraId="07CD23D5" w14:textId="1B86F781" w:rsidR="00D854EE" w:rsidRDefault="00D854EE" w:rsidP="00D854EE">
      <w:pPr>
        <w:pStyle w:val="ListParagraph"/>
      </w:pPr>
      <w:r w:rsidRPr="00AA62A5">
        <w:rPr>
          <w:b/>
          <w:bCs/>
          <w:color w:val="538135" w:themeColor="accent6" w:themeShade="BF"/>
        </w:rPr>
        <w:t>When</w:t>
      </w:r>
      <w:r>
        <w:t xml:space="preserve"> the doctor</w:t>
      </w:r>
    </w:p>
    <w:p w14:paraId="63E44F2F" w14:textId="73126C97" w:rsidR="00D854EE" w:rsidRDefault="00D854EE" w:rsidP="00D854EE">
      <w:pPr>
        <w:pStyle w:val="ListParagraph"/>
      </w:pPr>
      <w:r w:rsidRPr="00AA62A5">
        <w:rPr>
          <w:b/>
          <w:bCs/>
          <w:color w:val="538135" w:themeColor="accent6" w:themeShade="BF"/>
        </w:rPr>
        <w:t>Wants</w:t>
      </w:r>
      <w:r>
        <w:t xml:space="preserve"> to delete the medical report of a patient they need to search the specific patient and delete that </w:t>
      </w:r>
    </w:p>
    <w:p w14:paraId="6D78C895" w14:textId="6A4DD078" w:rsidR="00D854EE" w:rsidRDefault="00D854EE" w:rsidP="00D854EE">
      <w:pPr>
        <w:pStyle w:val="ListParagraph"/>
      </w:pPr>
      <w:r w:rsidRPr="00AA62A5">
        <w:rPr>
          <w:b/>
          <w:bCs/>
          <w:color w:val="538135" w:themeColor="accent6" w:themeShade="BF"/>
        </w:rPr>
        <w:t>So that</w:t>
      </w:r>
      <w:r w:rsidRPr="00AA62A5">
        <w:rPr>
          <w:color w:val="538135" w:themeColor="accent6" w:themeShade="BF"/>
        </w:rPr>
        <w:t xml:space="preserve"> </w:t>
      </w:r>
      <w:r>
        <w:t>he can remove that patient from the system.</w:t>
      </w:r>
    </w:p>
    <w:p w14:paraId="46436F40" w14:textId="240FB40E" w:rsidR="00AA62A5" w:rsidRDefault="00AA62A5" w:rsidP="00D854EE">
      <w:pPr>
        <w:pStyle w:val="ListParagraph"/>
      </w:pPr>
    </w:p>
    <w:p w14:paraId="097B53B5" w14:textId="77777777" w:rsidR="00AA62A5" w:rsidRDefault="00AA62A5" w:rsidP="00D854EE">
      <w:pPr>
        <w:pStyle w:val="ListParagraph"/>
      </w:pPr>
    </w:p>
    <w:p w14:paraId="00C24607" w14:textId="25E08265" w:rsidR="00AA62A5" w:rsidRPr="00C30076" w:rsidRDefault="00AA62A5" w:rsidP="00AA62A5">
      <w:pPr>
        <w:pStyle w:val="ListParagraph"/>
        <w:numPr>
          <w:ilvl w:val="0"/>
          <w:numId w:val="3"/>
        </w:numPr>
        <w:rPr>
          <w:color w:val="2E74B5" w:themeColor="accent1" w:themeShade="BF"/>
          <w:sz w:val="28"/>
          <w:szCs w:val="28"/>
        </w:rPr>
      </w:pPr>
      <w:r>
        <w:rPr>
          <w:color w:val="2E74B5" w:themeColor="accent1" w:themeShade="BF"/>
          <w:sz w:val="28"/>
          <w:szCs w:val="28"/>
        </w:rPr>
        <w:t>Use Case 11</w:t>
      </w:r>
    </w:p>
    <w:p w14:paraId="3805380F" w14:textId="3E00B2C0" w:rsidR="00AA62A5" w:rsidRDefault="00AA62A5" w:rsidP="00AA62A5">
      <w:pPr>
        <w:pStyle w:val="ListParagraph"/>
      </w:pPr>
      <w:r w:rsidRPr="00AA62A5">
        <w:rPr>
          <w:b/>
          <w:bCs/>
          <w:color w:val="538135" w:themeColor="accent6" w:themeShade="BF"/>
        </w:rPr>
        <w:t>When</w:t>
      </w:r>
      <w:r>
        <w:t xml:space="preserve"> the admin</w:t>
      </w:r>
    </w:p>
    <w:p w14:paraId="3B447629" w14:textId="4EDB47EC" w:rsidR="00AA62A5" w:rsidRDefault="00AA62A5" w:rsidP="00AA62A5">
      <w:pPr>
        <w:pStyle w:val="ListParagraph"/>
      </w:pPr>
      <w:r w:rsidRPr="00AA62A5">
        <w:rPr>
          <w:b/>
          <w:bCs/>
          <w:color w:val="538135" w:themeColor="accent6" w:themeShade="BF"/>
        </w:rPr>
        <w:t>Wants</w:t>
      </w:r>
      <w:r>
        <w:t xml:space="preserve"> to search for the appointment details they need to log to the system first and go to the appointment section and he need to use the search bar to find the details </w:t>
      </w:r>
    </w:p>
    <w:p w14:paraId="4C75D89D" w14:textId="29FE4FD3" w:rsidR="00AA62A5" w:rsidRDefault="00AA62A5" w:rsidP="00AA62A5">
      <w:pPr>
        <w:pStyle w:val="ListParagraph"/>
      </w:pPr>
      <w:r w:rsidRPr="00AA62A5">
        <w:rPr>
          <w:b/>
          <w:bCs/>
          <w:color w:val="538135" w:themeColor="accent6" w:themeShade="BF"/>
        </w:rPr>
        <w:t>So that</w:t>
      </w:r>
      <w:r w:rsidRPr="00AA62A5">
        <w:rPr>
          <w:color w:val="538135" w:themeColor="accent6" w:themeShade="BF"/>
        </w:rPr>
        <w:t xml:space="preserve"> </w:t>
      </w:r>
      <w:r>
        <w:t>he can find the necessary details of the patient.</w:t>
      </w:r>
    </w:p>
    <w:p w14:paraId="6003D114" w14:textId="77777777" w:rsidR="00AA62A5" w:rsidRDefault="00AA62A5" w:rsidP="00AA62A5">
      <w:pPr>
        <w:pStyle w:val="ListParagraph"/>
      </w:pPr>
    </w:p>
    <w:p w14:paraId="0D78E880" w14:textId="77777777" w:rsidR="00AA62A5" w:rsidRDefault="00AA62A5" w:rsidP="00AA62A5">
      <w:pPr>
        <w:pStyle w:val="ListParagraph"/>
      </w:pPr>
    </w:p>
    <w:p w14:paraId="727C301E" w14:textId="77777777" w:rsidR="00AA62A5" w:rsidRPr="00C30076" w:rsidRDefault="00AA62A5" w:rsidP="00AA62A5">
      <w:pPr>
        <w:pStyle w:val="ListParagraph"/>
        <w:numPr>
          <w:ilvl w:val="0"/>
          <w:numId w:val="3"/>
        </w:numPr>
        <w:rPr>
          <w:color w:val="2E74B5" w:themeColor="accent1" w:themeShade="BF"/>
          <w:sz w:val="28"/>
          <w:szCs w:val="28"/>
        </w:rPr>
      </w:pPr>
      <w:r>
        <w:rPr>
          <w:color w:val="2E74B5" w:themeColor="accent1" w:themeShade="BF"/>
          <w:sz w:val="28"/>
          <w:szCs w:val="28"/>
        </w:rPr>
        <w:t>Use Case 10</w:t>
      </w:r>
    </w:p>
    <w:p w14:paraId="214EE2E4" w14:textId="79FD7FE4" w:rsidR="00AA62A5" w:rsidRDefault="00AA62A5" w:rsidP="00AA62A5">
      <w:pPr>
        <w:pStyle w:val="ListParagraph"/>
      </w:pPr>
      <w:r w:rsidRPr="00AA62A5">
        <w:rPr>
          <w:b/>
          <w:bCs/>
          <w:color w:val="538135" w:themeColor="accent6" w:themeShade="BF"/>
        </w:rPr>
        <w:t>When</w:t>
      </w:r>
      <w:r>
        <w:t xml:space="preserve"> the patient </w:t>
      </w:r>
    </w:p>
    <w:p w14:paraId="6A62FF32" w14:textId="62D9B600" w:rsidR="00AA62A5" w:rsidRDefault="00AA62A5" w:rsidP="00AA62A5">
      <w:pPr>
        <w:pStyle w:val="ListParagraph"/>
      </w:pPr>
      <w:r w:rsidRPr="00AA62A5">
        <w:rPr>
          <w:b/>
          <w:bCs/>
          <w:color w:val="538135" w:themeColor="accent6" w:themeShade="BF"/>
        </w:rPr>
        <w:t>Wants</w:t>
      </w:r>
      <w:r>
        <w:t xml:space="preserve"> to place an appointment they need to log from their logins and need to make an appointment from the appointment bar </w:t>
      </w:r>
    </w:p>
    <w:p w14:paraId="72E50E1B" w14:textId="544ABDD6" w:rsidR="00AA62A5" w:rsidRDefault="00AA62A5" w:rsidP="00AA62A5">
      <w:pPr>
        <w:pStyle w:val="ListParagraph"/>
      </w:pPr>
      <w:r w:rsidRPr="00AA62A5">
        <w:rPr>
          <w:b/>
          <w:bCs/>
          <w:color w:val="538135" w:themeColor="accent6" w:themeShade="BF"/>
        </w:rPr>
        <w:t>So that</w:t>
      </w:r>
      <w:r w:rsidRPr="00AA62A5">
        <w:rPr>
          <w:color w:val="538135" w:themeColor="accent6" w:themeShade="BF"/>
        </w:rPr>
        <w:t xml:space="preserve"> </w:t>
      </w:r>
      <w:r>
        <w:t xml:space="preserve">he </w:t>
      </w:r>
      <w:r w:rsidR="0008359B">
        <w:t>makes</w:t>
      </w:r>
      <w:r>
        <w:t xml:space="preserve"> an appointment </w:t>
      </w:r>
    </w:p>
    <w:p w14:paraId="585B260E" w14:textId="77777777" w:rsidR="00AA62A5" w:rsidRDefault="00AA62A5" w:rsidP="00AA62A5">
      <w:pPr>
        <w:pStyle w:val="ListParagraph"/>
      </w:pPr>
    </w:p>
    <w:p w14:paraId="3BCFD7DB" w14:textId="77777777" w:rsidR="00AA62A5" w:rsidRDefault="00AA62A5" w:rsidP="00AA62A5">
      <w:pPr>
        <w:pStyle w:val="ListParagraph"/>
      </w:pPr>
    </w:p>
    <w:p w14:paraId="2F98AE32" w14:textId="77777777" w:rsidR="00AA62A5" w:rsidRPr="00C30076" w:rsidRDefault="00AA62A5" w:rsidP="00AA62A5">
      <w:pPr>
        <w:pStyle w:val="ListParagraph"/>
        <w:numPr>
          <w:ilvl w:val="0"/>
          <w:numId w:val="3"/>
        </w:numPr>
        <w:rPr>
          <w:color w:val="2E74B5" w:themeColor="accent1" w:themeShade="BF"/>
          <w:sz w:val="28"/>
          <w:szCs w:val="28"/>
        </w:rPr>
      </w:pPr>
      <w:r>
        <w:rPr>
          <w:color w:val="2E74B5" w:themeColor="accent1" w:themeShade="BF"/>
          <w:sz w:val="28"/>
          <w:szCs w:val="28"/>
        </w:rPr>
        <w:t>Use Case 10</w:t>
      </w:r>
    </w:p>
    <w:p w14:paraId="0F5F9281" w14:textId="77777777" w:rsidR="00AA62A5" w:rsidRDefault="00AA62A5" w:rsidP="00AA62A5">
      <w:pPr>
        <w:pStyle w:val="ListParagraph"/>
      </w:pPr>
      <w:r w:rsidRPr="00AA62A5">
        <w:rPr>
          <w:b/>
          <w:bCs/>
          <w:color w:val="538135" w:themeColor="accent6" w:themeShade="BF"/>
        </w:rPr>
        <w:t>When</w:t>
      </w:r>
      <w:r>
        <w:t xml:space="preserve"> the doctor</w:t>
      </w:r>
    </w:p>
    <w:p w14:paraId="60840646" w14:textId="59B8B0DE" w:rsidR="00AA62A5" w:rsidRDefault="00AA62A5" w:rsidP="00AA62A5">
      <w:pPr>
        <w:pStyle w:val="ListParagraph"/>
      </w:pPr>
      <w:r w:rsidRPr="00AA62A5">
        <w:rPr>
          <w:b/>
          <w:bCs/>
          <w:color w:val="538135" w:themeColor="accent6" w:themeShade="BF"/>
        </w:rPr>
        <w:t>Wants</w:t>
      </w:r>
      <w:r>
        <w:t xml:space="preserve"> to search the medical report of a patient they need to search the specific patient </w:t>
      </w:r>
      <w:r w:rsidR="0008359B">
        <w:t>from the search bar given in the system</w:t>
      </w:r>
    </w:p>
    <w:p w14:paraId="0881459B" w14:textId="3ED25B78" w:rsidR="00AA62A5" w:rsidRDefault="00AA62A5" w:rsidP="00AA62A5">
      <w:pPr>
        <w:pStyle w:val="ListParagraph"/>
      </w:pPr>
      <w:r w:rsidRPr="00AA62A5">
        <w:rPr>
          <w:b/>
          <w:bCs/>
          <w:color w:val="538135" w:themeColor="accent6" w:themeShade="BF"/>
        </w:rPr>
        <w:t>So that</w:t>
      </w:r>
      <w:r w:rsidRPr="00AA62A5">
        <w:rPr>
          <w:color w:val="538135" w:themeColor="accent6" w:themeShade="BF"/>
        </w:rPr>
        <w:t xml:space="preserve"> </w:t>
      </w:r>
      <w:r>
        <w:t xml:space="preserve">he can </w:t>
      </w:r>
      <w:r w:rsidR="0008359B">
        <w:t>search</w:t>
      </w:r>
      <w:r>
        <w:t xml:space="preserve"> </w:t>
      </w:r>
      <w:r w:rsidR="0008359B">
        <w:t>the</w:t>
      </w:r>
      <w:r>
        <w:t xml:space="preserve"> patient from the system.</w:t>
      </w:r>
    </w:p>
    <w:p w14:paraId="28363930" w14:textId="05514F4B" w:rsidR="00B27572" w:rsidRDefault="00B27572" w:rsidP="00B27572">
      <w:pPr>
        <w:pStyle w:val="Heading1"/>
        <w:spacing w:before="0" w:after="120"/>
        <w:jc w:val="center"/>
      </w:pPr>
      <w:r>
        <w:lastRenderedPageBreak/>
        <w:t>Descriptive Use Case</w:t>
      </w:r>
    </w:p>
    <w:p w14:paraId="1B5BB02A" w14:textId="2781EC6A" w:rsidR="00B27572" w:rsidRDefault="00B27572" w:rsidP="00B27572"/>
    <w:tbl>
      <w:tblPr>
        <w:tblStyle w:val="TableGrid"/>
        <w:tblW w:w="0" w:type="auto"/>
        <w:tblLook w:val="04A0" w:firstRow="1" w:lastRow="0" w:firstColumn="1" w:lastColumn="0" w:noHBand="0" w:noVBand="1"/>
      </w:tblPr>
      <w:tblGrid>
        <w:gridCol w:w="4508"/>
        <w:gridCol w:w="4508"/>
      </w:tblGrid>
      <w:tr w:rsidR="00B27572" w14:paraId="7249D9A0" w14:textId="77777777" w:rsidTr="00B27572">
        <w:tc>
          <w:tcPr>
            <w:tcW w:w="4508" w:type="dxa"/>
          </w:tcPr>
          <w:p w14:paraId="3830B2FF" w14:textId="65DD28AF" w:rsidR="00B27572" w:rsidRDefault="00B27572" w:rsidP="00B27572">
            <w:r>
              <w:t>Title</w:t>
            </w:r>
          </w:p>
        </w:tc>
        <w:tc>
          <w:tcPr>
            <w:tcW w:w="4508" w:type="dxa"/>
          </w:tcPr>
          <w:p w14:paraId="3F4FC51E" w14:textId="4C8AECD9" w:rsidR="00B27572" w:rsidRDefault="00B27572" w:rsidP="00B27572">
            <w:r>
              <w:t>Add patient to the system</w:t>
            </w:r>
          </w:p>
        </w:tc>
      </w:tr>
      <w:tr w:rsidR="00B27572" w14:paraId="0DECF892" w14:textId="77777777" w:rsidTr="00B27572">
        <w:tc>
          <w:tcPr>
            <w:tcW w:w="4508" w:type="dxa"/>
          </w:tcPr>
          <w:p w14:paraId="162EC524" w14:textId="06BC552B" w:rsidR="00B27572" w:rsidRDefault="00B27572" w:rsidP="00B27572">
            <w:r>
              <w:t>Actor</w:t>
            </w:r>
          </w:p>
        </w:tc>
        <w:tc>
          <w:tcPr>
            <w:tcW w:w="4508" w:type="dxa"/>
          </w:tcPr>
          <w:p w14:paraId="1B4DACDA" w14:textId="7DB01ACD" w:rsidR="00B27572" w:rsidRDefault="00B27572" w:rsidP="00B27572">
            <w:r>
              <w:t>Front officer</w:t>
            </w:r>
          </w:p>
        </w:tc>
      </w:tr>
      <w:tr w:rsidR="00B27572" w14:paraId="1658E1DE" w14:textId="77777777" w:rsidTr="00B27572">
        <w:tc>
          <w:tcPr>
            <w:tcW w:w="4508" w:type="dxa"/>
          </w:tcPr>
          <w:p w14:paraId="5708B68E" w14:textId="06895D23" w:rsidR="00B27572" w:rsidRDefault="00B27572" w:rsidP="00B27572">
            <w:r>
              <w:t>Normal Flow</w:t>
            </w:r>
          </w:p>
        </w:tc>
        <w:tc>
          <w:tcPr>
            <w:tcW w:w="4508" w:type="dxa"/>
          </w:tcPr>
          <w:p w14:paraId="6D10F75C" w14:textId="77777777" w:rsidR="00B27572" w:rsidRDefault="00B27572" w:rsidP="00B27572">
            <w:pPr>
              <w:pStyle w:val="ListParagraph"/>
              <w:numPr>
                <w:ilvl w:val="0"/>
                <w:numId w:val="6"/>
              </w:numPr>
            </w:pPr>
            <w:r>
              <w:t>Log in to the system</w:t>
            </w:r>
          </w:p>
          <w:p w14:paraId="1F025DAD" w14:textId="77777777" w:rsidR="00B27572" w:rsidRDefault="00B27572" w:rsidP="00B27572">
            <w:pPr>
              <w:pStyle w:val="ListParagraph"/>
              <w:numPr>
                <w:ilvl w:val="0"/>
                <w:numId w:val="6"/>
              </w:numPr>
            </w:pPr>
            <w:r>
              <w:t>Go to the patient management</w:t>
            </w:r>
          </w:p>
          <w:p w14:paraId="6DFB23F6" w14:textId="77777777" w:rsidR="00B27572" w:rsidRDefault="00B27572" w:rsidP="00B27572">
            <w:pPr>
              <w:pStyle w:val="ListParagraph"/>
              <w:numPr>
                <w:ilvl w:val="0"/>
                <w:numId w:val="6"/>
              </w:numPr>
            </w:pPr>
            <w:r>
              <w:t>Select add patient</w:t>
            </w:r>
          </w:p>
          <w:p w14:paraId="5DC03E85" w14:textId="77777777" w:rsidR="00B27572" w:rsidRDefault="00B27572" w:rsidP="00B27572">
            <w:pPr>
              <w:pStyle w:val="ListParagraph"/>
              <w:numPr>
                <w:ilvl w:val="0"/>
                <w:numId w:val="6"/>
              </w:numPr>
            </w:pPr>
            <w:r>
              <w:t>Add the details of the patient</w:t>
            </w:r>
          </w:p>
          <w:p w14:paraId="0450444D" w14:textId="75AC66AA" w:rsidR="00B27572" w:rsidRDefault="00B27572" w:rsidP="00B27572">
            <w:pPr>
              <w:pStyle w:val="ListParagraph"/>
              <w:numPr>
                <w:ilvl w:val="0"/>
                <w:numId w:val="6"/>
              </w:numPr>
            </w:pPr>
            <w:r>
              <w:t>Save the details</w:t>
            </w:r>
          </w:p>
        </w:tc>
      </w:tr>
      <w:tr w:rsidR="00B27572" w14:paraId="7A53A0BE" w14:textId="77777777" w:rsidTr="00B27572">
        <w:tc>
          <w:tcPr>
            <w:tcW w:w="4508" w:type="dxa"/>
          </w:tcPr>
          <w:p w14:paraId="6ADDB559" w14:textId="7B26A3A0" w:rsidR="00B27572" w:rsidRDefault="00B27572" w:rsidP="00B27572">
            <w:r>
              <w:t>Pre-condition</w:t>
            </w:r>
          </w:p>
        </w:tc>
        <w:tc>
          <w:tcPr>
            <w:tcW w:w="4508" w:type="dxa"/>
          </w:tcPr>
          <w:p w14:paraId="5682FDE8" w14:textId="5B23CA62" w:rsidR="00B27572" w:rsidRDefault="00B27572" w:rsidP="00B27572">
            <w:r>
              <w:t>New patient is available</w:t>
            </w:r>
          </w:p>
        </w:tc>
      </w:tr>
      <w:tr w:rsidR="00B27572" w14:paraId="35DF3CA1" w14:textId="77777777" w:rsidTr="00B27572">
        <w:tc>
          <w:tcPr>
            <w:tcW w:w="4508" w:type="dxa"/>
          </w:tcPr>
          <w:p w14:paraId="754A95B4" w14:textId="0FD22542" w:rsidR="00B27572" w:rsidRDefault="00B27572" w:rsidP="00B27572">
            <w:r>
              <w:t>Post Condition</w:t>
            </w:r>
          </w:p>
        </w:tc>
        <w:tc>
          <w:tcPr>
            <w:tcW w:w="4508" w:type="dxa"/>
          </w:tcPr>
          <w:p w14:paraId="495DFDD2" w14:textId="7D065CBC" w:rsidR="00B27572" w:rsidRDefault="00B27572" w:rsidP="00B27572">
            <w:r>
              <w:t>Check the patient is added to the system by searching the patient name.</w:t>
            </w:r>
          </w:p>
        </w:tc>
      </w:tr>
    </w:tbl>
    <w:p w14:paraId="3E5757FA" w14:textId="37D6F7E0" w:rsidR="00B27572" w:rsidRDefault="00B27572" w:rsidP="00B27572"/>
    <w:tbl>
      <w:tblPr>
        <w:tblStyle w:val="TableGrid"/>
        <w:tblW w:w="0" w:type="auto"/>
        <w:tblLook w:val="04A0" w:firstRow="1" w:lastRow="0" w:firstColumn="1" w:lastColumn="0" w:noHBand="0" w:noVBand="1"/>
      </w:tblPr>
      <w:tblGrid>
        <w:gridCol w:w="4508"/>
        <w:gridCol w:w="4508"/>
      </w:tblGrid>
      <w:tr w:rsidR="00B27572" w14:paraId="4918BE19" w14:textId="77777777" w:rsidTr="0096754B">
        <w:tc>
          <w:tcPr>
            <w:tcW w:w="4508" w:type="dxa"/>
          </w:tcPr>
          <w:p w14:paraId="60BA380A" w14:textId="77777777" w:rsidR="00B27572" w:rsidRDefault="00B27572" w:rsidP="0096754B">
            <w:r>
              <w:t>Title</w:t>
            </w:r>
          </w:p>
        </w:tc>
        <w:tc>
          <w:tcPr>
            <w:tcW w:w="4508" w:type="dxa"/>
          </w:tcPr>
          <w:p w14:paraId="6304C57A" w14:textId="0531E89D" w:rsidR="00B27572" w:rsidRDefault="00B27572" w:rsidP="0096754B">
            <w:r>
              <w:t>Update medical report</w:t>
            </w:r>
          </w:p>
        </w:tc>
      </w:tr>
      <w:tr w:rsidR="00B27572" w14:paraId="07F18102" w14:textId="77777777" w:rsidTr="0096754B">
        <w:tc>
          <w:tcPr>
            <w:tcW w:w="4508" w:type="dxa"/>
          </w:tcPr>
          <w:p w14:paraId="5541AAAF" w14:textId="77777777" w:rsidR="00B27572" w:rsidRDefault="00B27572" w:rsidP="0096754B">
            <w:r>
              <w:t>Actor</w:t>
            </w:r>
          </w:p>
        </w:tc>
        <w:tc>
          <w:tcPr>
            <w:tcW w:w="4508" w:type="dxa"/>
          </w:tcPr>
          <w:p w14:paraId="533DE11A" w14:textId="4F9ADA25" w:rsidR="00B27572" w:rsidRDefault="00B27572" w:rsidP="0096754B">
            <w:r>
              <w:t>Doctor</w:t>
            </w:r>
          </w:p>
        </w:tc>
      </w:tr>
      <w:tr w:rsidR="00B27572" w14:paraId="5478546B" w14:textId="77777777" w:rsidTr="0096754B">
        <w:tc>
          <w:tcPr>
            <w:tcW w:w="4508" w:type="dxa"/>
          </w:tcPr>
          <w:p w14:paraId="56EEE60B" w14:textId="77777777" w:rsidR="00B27572" w:rsidRDefault="00B27572" w:rsidP="0096754B">
            <w:r>
              <w:t>Normal Flow</w:t>
            </w:r>
          </w:p>
        </w:tc>
        <w:tc>
          <w:tcPr>
            <w:tcW w:w="4508" w:type="dxa"/>
          </w:tcPr>
          <w:p w14:paraId="25FC164E" w14:textId="77777777" w:rsidR="00B27572" w:rsidRDefault="00B27572" w:rsidP="00B27572">
            <w:pPr>
              <w:pStyle w:val="ListParagraph"/>
              <w:numPr>
                <w:ilvl w:val="0"/>
                <w:numId w:val="7"/>
              </w:numPr>
            </w:pPr>
            <w:r>
              <w:t>Log in to the system</w:t>
            </w:r>
          </w:p>
          <w:p w14:paraId="52F06DCD" w14:textId="56F94BB8" w:rsidR="00B27572" w:rsidRDefault="00B27572" w:rsidP="00B27572">
            <w:pPr>
              <w:pStyle w:val="ListParagraph"/>
              <w:numPr>
                <w:ilvl w:val="0"/>
                <w:numId w:val="7"/>
              </w:numPr>
            </w:pPr>
            <w:r>
              <w:t>Go to the Medical report</w:t>
            </w:r>
          </w:p>
          <w:p w14:paraId="34DAC2FD" w14:textId="3868725E" w:rsidR="00B27572" w:rsidRDefault="00B27572" w:rsidP="00B27572">
            <w:pPr>
              <w:pStyle w:val="ListParagraph"/>
              <w:numPr>
                <w:ilvl w:val="0"/>
                <w:numId w:val="7"/>
              </w:numPr>
            </w:pPr>
            <w:r>
              <w:t>Search the medical report no to find the report</w:t>
            </w:r>
          </w:p>
          <w:p w14:paraId="6CB1258A" w14:textId="74D7F207" w:rsidR="00B27572" w:rsidRDefault="00B27572" w:rsidP="00B27572">
            <w:pPr>
              <w:pStyle w:val="ListParagraph"/>
              <w:numPr>
                <w:ilvl w:val="0"/>
                <w:numId w:val="7"/>
              </w:numPr>
            </w:pPr>
            <w:r>
              <w:t>Select field to be updated</w:t>
            </w:r>
          </w:p>
          <w:p w14:paraId="62FA17B1" w14:textId="43AC92F3" w:rsidR="00B27572" w:rsidRDefault="00B27572" w:rsidP="00B27572">
            <w:pPr>
              <w:pStyle w:val="ListParagraph"/>
              <w:numPr>
                <w:ilvl w:val="0"/>
                <w:numId w:val="7"/>
              </w:numPr>
            </w:pPr>
            <w:r>
              <w:t xml:space="preserve">Make the change to the data </w:t>
            </w:r>
          </w:p>
          <w:p w14:paraId="2F6BC52E" w14:textId="77777777" w:rsidR="00B27572" w:rsidRDefault="00B27572" w:rsidP="00B27572">
            <w:pPr>
              <w:pStyle w:val="ListParagraph"/>
              <w:numPr>
                <w:ilvl w:val="0"/>
                <w:numId w:val="7"/>
              </w:numPr>
            </w:pPr>
            <w:r>
              <w:t>Save the details</w:t>
            </w:r>
          </w:p>
        </w:tc>
      </w:tr>
      <w:tr w:rsidR="00B27572" w14:paraId="7E444E88" w14:textId="77777777" w:rsidTr="0096754B">
        <w:tc>
          <w:tcPr>
            <w:tcW w:w="4508" w:type="dxa"/>
          </w:tcPr>
          <w:p w14:paraId="274B7D7D" w14:textId="77777777" w:rsidR="00B27572" w:rsidRDefault="00B27572" w:rsidP="0096754B">
            <w:r>
              <w:t>Pre-condition</w:t>
            </w:r>
          </w:p>
        </w:tc>
        <w:tc>
          <w:tcPr>
            <w:tcW w:w="4508" w:type="dxa"/>
          </w:tcPr>
          <w:p w14:paraId="1619FE7A" w14:textId="1E51E191" w:rsidR="00B27572" w:rsidRDefault="00B27572" w:rsidP="0096754B">
            <w:r>
              <w:t>Mistake in the medical report/ New details need to be added to the report</w:t>
            </w:r>
          </w:p>
        </w:tc>
      </w:tr>
      <w:tr w:rsidR="00B27572" w14:paraId="1CBB270F" w14:textId="77777777" w:rsidTr="0096754B">
        <w:tc>
          <w:tcPr>
            <w:tcW w:w="4508" w:type="dxa"/>
          </w:tcPr>
          <w:p w14:paraId="1D85AACC" w14:textId="77777777" w:rsidR="00B27572" w:rsidRDefault="00B27572" w:rsidP="0096754B">
            <w:r>
              <w:t>Post Condition</w:t>
            </w:r>
          </w:p>
        </w:tc>
        <w:tc>
          <w:tcPr>
            <w:tcW w:w="4508" w:type="dxa"/>
          </w:tcPr>
          <w:p w14:paraId="2BF62376" w14:textId="2E85D665" w:rsidR="00B27572" w:rsidRDefault="00B27572" w:rsidP="0096754B">
            <w:r>
              <w:t>Check the report is changed by searching the medical report ide</w:t>
            </w:r>
          </w:p>
        </w:tc>
      </w:tr>
    </w:tbl>
    <w:p w14:paraId="4CF00EFC" w14:textId="307BC5BF" w:rsidR="00B27572" w:rsidRDefault="00B27572" w:rsidP="00B27572"/>
    <w:tbl>
      <w:tblPr>
        <w:tblStyle w:val="TableGrid"/>
        <w:tblW w:w="0" w:type="auto"/>
        <w:tblLook w:val="04A0" w:firstRow="1" w:lastRow="0" w:firstColumn="1" w:lastColumn="0" w:noHBand="0" w:noVBand="1"/>
      </w:tblPr>
      <w:tblGrid>
        <w:gridCol w:w="4508"/>
        <w:gridCol w:w="4508"/>
      </w:tblGrid>
      <w:tr w:rsidR="00B27572" w14:paraId="1C344477" w14:textId="77777777" w:rsidTr="0096754B">
        <w:tc>
          <w:tcPr>
            <w:tcW w:w="4508" w:type="dxa"/>
          </w:tcPr>
          <w:p w14:paraId="5F7EADA4" w14:textId="77777777" w:rsidR="00B27572" w:rsidRDefault="00B27572" w:rsidP="0096754B">
            <w:r>
              <w:t>Title</w:t>
            </w:r>
          </w:p>
        </w:tc>
        <w:tc>
          <w:tcPr>
            <w:tcW w:w="4508" w:type="dxa"/>
          </w:tcPr>
          <w:p w14:paraId="19D85B53" w14:textId="2D90E074" w:rsidR="00B27572" w:rsidRDefault="00B27572" w:rsidP="0096754B">
            <w:r>
              <w:t>Register the details of the staff member</w:t>
            </w:r>
          </w:p>
        </w:tc>
      </w:tr>
      <w:tr w:rsidR="00B27572" w14:paraId="02659102" w14:textId="77777777" w:rsidTr="0096754B">
        <w:tc>
          <w:tcPr>
            <w:tcW w:w="4508" w:type="dxa"/>
          </w:tcPr>
          <w:p w14:paraId="1C333D62" w14:textId="77777777" w:rsidR="00B27572" w:rsidRDefault="00B27572" w:rsidP="0096754B">
            <w:r>
              <w:t>Actor</w:t>
            </w:r>
          </w:p>
        </w:tc>
        <w:tc>
          <w:tcPr>
            <w:tcW w:w="4508" w:type="dxa"/>
          </w:tcPr>
          <w:p w14:paraId="74C69C42" w14:textId="77777777" w:rsidR="00B27572" w:rsidRDefault="00B27572" w:rsidP="0096754B">
            <w:r>
              <w:t>Admin</w:t>
            </w:r>
          </w:p>
        </w:tc>
      </w:tr>
      <w:tr w:rsidR="00B27572" w14:paraId="7B7B67EC" w14:textId="77777777" w:rsidTr="0096754B">
        <w:tc>
          <w:tcPr>
            <w:tcW w:w="4508" w:type="dxa"/>
          </w:tcPr>
          <w:p w14:paraId="0D78A51D" w14:textId="77777777" w:rsidR="00B27572" w:rsidRDefault="00B27572" w:rsidP="0096754B">
            <w:r>
              <w:t>Normal Flow</w:t>
            </w:r>
          </w:p>
        </w:tc>
        <w:tc>
          <w:tcPr>
            <w:tcW w:w="4508" w:type="dxa"/>
          </w:tcPr>
          <w:p w14:paraId="68630388" w14:textId="77777777" w:rsidR="00B27572" w:rsidRDefault="00B27572" w:rsidP="00B27572">
            <w:pPr>
              <w:pStyle w:val="ListParagraph"/>
              <w:numPr>
                <w:ilvl w:val="0"/>
                <w:numId w:val="8"/>
              </w:numPr>
            </w:pPr>
            <w:r>
              <w:t>Log in to the system</w:t>
            </w:r>
          </w:p>
          <w:p w14:paraId="398B5984" w14:textId="60C150CD" w:rsidR="00B27572" w:rsidRDefault="00B27572" w:rsidP="00B27572">
            <w:pPr>
              <w:pStyle w:val="ListParagraph"/>
              <w:numPr>
                <w:ilvl w:val="0"/>
                <w:numId w:val="8"/>
              </w:numPr>
            </w:pPr>
            <w:r>
              <w:t>Go to the staff management</w:t>
            </w:r>
          </w:p>
          <w:p w14:paraId="31F5E004" w14:textId="3AA220D1" w:rsidR="00B27572" w:rsidRDefault="00B27572" w:rsidP="00B27572">
            <w:pPr>
              <w:pStyle w:val="ListParagraph"/>
              <w:numPr>
                <w:ilvl w:val="0"/>
                <w:numId w:val="8"/>
              </w:numPr>
            </w:pPr>
            <w:r>
              <w:t>Select add staff member</w:t>
            </w:r>
          </w:p>
          <w:p w14:paraId="409FC2BC" w14:textId="054E4756" w:rsidR="00B27572" w:rsidRDefault="00B27572" w:rsidP="00B27572">
            <w:pPr>
              <w:pStyle w:val="ListParagraph"/>
              <w:numPr>
                <w:ilvl w:val="0"/>
                <w:numId w:val="8"/>
              </w:numPr>
            </w:pPr>
            <w:r>
              <w:t>Add the details of the staff member</w:t>
            </w:r>
          </w:p>
          <w:p w14:paraId="4BFE7280" w14:textId="77777777" w:rsidR="00B27572" w:rsidRDefault="00B27572" w:rsidP="00B27572">
            <w:pPr>
              <w:pStyle w:val="ListParagraph"/>
              <w:numPr>
                <w:ilvl w:val="0"/>
                <w:numId w:val="8"/>
              </w:numPr>
            </w:pPr>
            <w:r>
              <w:t>Save the details</w:t>
            </w:r>
          </w:p>
        </w:tc>
      </w:tr>
      <w:tr w:rsidR="00B27572" w14:paraId="3832C2FC" w14:textId="77777777" w:rsidTr="0096754B">
        <w:tc>
          <w:tcPr>
            <w:tcW w:w="4508" w:type="dxa"/>
          </w:tcPr>
          <w:p w14:paraId="484EB741" w14:textId="77777777" w:rsidR="00B27572" w:rsidRDefault="00B27572" w:rsidP="0096754B">
            <w:r>
              <w:t>Pre-condition</w:t>
            </w:r>
          </w:p>
        </w:tc>
        <w:tc>
          <w:tcPr>
            <w:tcW w:w="4508" w:type="dxa"/>
          </w:tcPr>
          <w:p w14:paraId="0ED90F75" w14:textId="3A95B2E7" w:rsidR="00B27572" w:rsidRDefault="00B27572" w:rsidP="0096754B">
            <w:r>
              <w:t>New staff member is joined to the company</w:t>
            </w:r>
          </w:p>
        </w:tc>
      </w:tr>
      <w:tr w:rsidR="00B27572" w14:paraId="755764A3" w14:textId="77777777" w:rsidTr="0096754B">
        <w:tc>
          <w:tcPr>
            <w:tcW w:w="4508" w:type="dxa"/>
          </w:tcPr>
          <w:p w14:paraId="0E6F2254" w14:textId="77777777" w:rsidR="00B27572" w:rsidRDefault="00B27572" w:rsidP="0096754B">
            <w:r>
              <w:t>Post Condition</w:t>
            </w:r>
          </w:p>
        </w:tc>
        <w:tc>
          <w:tcPr>
            <w:tcW w:w="4508" w:type="dxa"/>
          </w:tcPr>
          <w:p w14:paraId="5884AFC1" w14:textId="2F836EAE" w:rsidR="00B27572" w:rsidRDefault="00B27572" w:rsidP="0096754B">
            <w:r>
              <w:t>Check the staff member is added to the system by searching the staff member name</w:t>
            </w:r>
          </w:p>
        </w:tc>
      </w:tr>
    </w:tbl>
    <w:p w14:paraId="175DEEF4" w14:textId="09A4D3D2" w:rsidR="00B27572" w:rsidRDefault="00B27572" w:rsidP="00B27572"/>
    <w:tbl>
      <w:tblPr>
        <w:tblStyle w:val="TableGrid"/>
        <w:tblW w:w="0" w:type="auto"/>
        <w:tblLook w:val="04A0" w:firstRow="1" w:lastRow="0" w:firstColumn="1" w:lastColumn="0" w:noHBand="0" w:noVBand="1"/>
      </w:tblPr>
      <w:tblGrid>
        <w:gridCol w:w="4508"/>
        <w:gridCol w:w="4508"/>
      </w:tblGrid>
      <w:tr w:rsidR="009F580D" w14:paraId="34BA1920" w14:textId="77777777" w:rsidTr="0096754B">
        <w:tc>
          <w:tcPr>
            <w:tcW w:w="4508" w:type="dxa"/>
          </w:tcPr>
          <w:p w14:paraId="27669A93" w14:textId="77777777" w:rsidR="009F580D" w:rsidRDefault="009F580D" w:rsidP="0096754B">
            <w:r>
              <w:t>Title</w:t>
            </w:r>
          </w:p>
        </w:tc>
        <w:tc>
          <w:tcPr>
            <w:tcW w:w="4508" w:type="dxa"/>
          </w:tcPr>
          <w:p w14:paraId="2644B400" w14:textId="5A30D76F" w:rsidR="009F580D" w:rsidRDefault="009F580D" w:rsidP="0096754B">
            <w:r>
              <w:t>Search the medical report</w:t>
            </w:r>
          </w:p>
        </w:tc>
      </w:tr>
      <w:tr w:rsidR="009F580D" w14:paraId="1A43E572" w14:textId="77777777" w:rsidTr="0096754B">
        <w:tc>
          <w:tcPr>
            <w:tcW w:w="4508" w:type="dxa"/>
          </w:tcPr>
          <w:p w14:paraId="6262B225" w14:textId="77777777" w:rsidR="009F580D" w:rsidRDefault="009F580D" w:rsidP="0096754B">
            <w:r>
              <w:t>Actor</w:t>
            </w:r>
          </w:p>
        </w:tc>
        <w:tc>
          <w:tcPr>
            <w:tcW w:w="4508" w:type="dxa"/>
          </w:tcPr>
          <w:p w14:paraId="7F592741" w14:textId="59F66C2A" w:rsidR="009F580D" w:rsidRDefault="009F580D" w:rsidP="0096754B">
            <w:r>
              <w:t>Doctor</w:t>
            </w:r>
          </w:p>
        </w:tc>
      </w:tr>
      <w:tr w:rsidR="009F580D" w14:paraId="1F8F3086" w14:textId="77777777" w:rsidTr="0096754B">
        <w:tc>
          <w:tcPr>
            <w:tcW w:w="4508" w:type="dxa"/>
          </w:tcPr>
          <w:p w14:paraId="39C61191" w14:textId="77777777" w:rsidR="009F580D" w:rsidRDefault="009F580D" w:rsidP="0096754B">
            <w:r>
              <w:t>Normal Flow</w:t>
            </w:r>
          </w:p>
        </w:tc>
        <w:tc>
          <w:tcPr>
            <w:tcW w:w="4508" w:type="dxa"/>
          </w:tcPr>
          <w:p w14:paraId="7E9CC8A1" w14:textId="77777777" w:rsidR="009F580D" w:rsidRDefault="009F580D" w:rsidP="009F580D">
            <w:pPr>
              <w:pStyle w:val="ListParagraph"/>
              <w:numPr>
                <w:ilvl w:val="0"/>
                <w:numId w:val="9"/>
              </w:numPr>
            </w:pPr>
            <w:r>
              <w:t>Log in to the system</w:t>
            </w:r>
          </w:p>
          <w:p w14:paraId="5FC9CA56" w14:textId="559EF917" w:rsidR="009F580D" w:rsidRDefault="009F580D" w:rsidP="009F580D">
            <w:pPr>
              <w:pStyle w:val="ListParagraph"/>
              <w:numPr>
                <w:ilvl w:val="0"/>
                <w:numId w:val="9"/>
              </w:numPr>
            </w:pPr>
            <w:r>
              <w:t>Go to the medical report management</w:t>
            </w:r>
          </w:p>
          <w:p w14:paraId="46A0BD69" w14:textId="0D5032FD" w:rsidR="009F580D" w:rsidRDefault="009F580D" w:rsidP="009F580D">
            <w:pPr>
              <w:pStyle w:val="ListParagraph"/>
              <w:numPr>
                <w:ilvl w:val="0"/>
                <w:numId w:val="9"/>
              </w:numPr>
            </w:pPr>
            <w:r>
              <w:t>Search the medical report id</w:t>
            </w:r>
          </w:p>
        </w:tc>
      </w:tr>
      <w:tr w:rsidR="009F580D" w14:paraId="1A59DF64" w14:textId="77777777" w:rsidTr="0096754B">
        <w:tc>
          <w:tcPr>
            <w:tcW w:w="4508" w:type="dxa"/>
          </w:tcPr>
          <w:p w14:paraId="5345542E" w14:textId="77777777" w:rsidR="009F580D" w:rsidRDefault="009F580D" w:rsidP="0096754B">
            <w:r>
              <w:t>Pre-condition</w:t>
            </w:r>
          </w:p>
        </w:tc>
        <w:tc>
          <w:tcPr>
            <w:tcW w:w="4508" w:type="dxa"/>
          </w:tcPr>
          <w:p w14:paraId="25BB37D6" w14:textId="3F9BDBF2" w:rsidR="009F580D" w:rsidRDefault="009F580D" w:rsidP="0096754B">
            <w:r>
              <w:t>Medical report needed to be searched</w:t>
            </w:r>
          </w:p>
        </w:tc>
      </w:tr>
      <w:tr w:rsidR="009F580D" w14:paraId="6244110B" w14:textId="77777777" w:rsidTr="0096754B">
        <w:tc>
          <w:tcPr>
            <w:tcW w:w="4508" w:type="dxa"/>
          </w:tcPr>
          <w:p w14:paraId="04DBC038" w14:textId="77777777" w:rsidR="009F580D" w:rsidRDefault="009F580D" w:rsidP="0096754B">
            <w:r>
              <w:t>Post Condition</w:t>
            </w:r>
          </w:p>
        </w:tc>
        <w:tc>
          <w:tcPr>
            <w:tcW w:w="4508" w:type="dxa"/>
          </w:tcPr>
          <w:p w14:paraId="7D69E35B" w14:textId="488A76BE" w:rsidR="009F580D" w:rsidRDefault="009F580D" w:rsidP="0096754B">
            <w:r>
              <w:t xml:space="preserve">Able to find the medical report </w:t>
            </w:r>
          </w:p>
        </w:tc>
      </w:tr>
    </w:tbl>
    <w:p w14:paraId="135ED637" w14:textId="384CB4ED" w:rsidR="00B27572" w:rsidRDefault="00B27572" w:rsidP="00B27572"/>
    <w:tbl>
      <w:tblPr>
        <w:tblStyle w:val="TableGrid"/>
        <w:tblW w:w="0" w:type="auto"/>
        <w:tblLook w:val="04A0" w:firstRow="1" w:lastRow="0" w:firstColumn="1" w:lastColumn="0" w:noHBand="0" w:noVBand="1"/>
      </w:tblPr>
      <w:tblGrid>
        <w:gridCol w:w="4508"/>
        <w:gridCol w:w="4508"/>
      </w:tblGrid>
      <w:tr w:rsidR="009F580D" w14:paraId="0895AF4F" w14:textId="77777777" w:rsidTr="0096754B">
        <w:tc>
          <w:tcPr>
            <w:tcW w:w="4508" w:type="dxa"/>
          </w:tcPr>
          <w:p w14:paraId="02FA3669" w14:textId="77777777" w:rsidR="009F580D" w:rsidRDefault="009F580D" w:rsidP="0096754B">
            <w:r>
              <w:lastRenderedPageBreak/>
              <w:t>Title</w:t>
            </w:r>
          </w:p>
        </w:tc>
        <w:tc>
          <w:tcPr>
            <w:tcW w:w="4508" w:type="dxa"/>
          </w:tcPr>
          <w:p w14:paraId="54061663" w14:textId="6D9C580F" w:rsidR="009F580D" w:rsidRDefault="009F580D" w:rsidP="0096754B">
            <w:r>
              <w:t>Delete the operating room</w:t>
            </w:r>
          </w:p>
        </w:tc>
      </w:tr>
      <w:tr w:rsidR="009F580D" w14:paraId="5A13D11C" w14:textId="77777777" w:rsidTr="0096754B">
        <w:tc>
          <w:tcPr>
            <w:tcW w:w="4508" w:type="dxa"/>
          </w:tcPr>
          <w:p w14:paraId="71731DEC" w14:textId="77777777" w:rsidR="009F580D" w:rsidRDefault="009F580D" w:rsidP="0096754B">
            <w:r>
              <w:t>Actor</w:t>
            </w:r>
          </w:p>
        </w:tc>
        <w:tc>
          <w:tcPr>
            <w:tcW w:w="4508" w:type="dxa"/>
          </w:tcPr>
          <w:p w14:paraId="684FD7B9" w14:textId="77777777" w:rsidR="009F580D" w:rsidRDefault="009F580D" w:rsidP="0096754B">
            <w:r>
              <w:t>Admin</w:t>
            </w:r>
          </w:p>
        </w:tc>
      </w:tr>
      <w:tr w:rsidR="009F580D" w14:paraId="7AEB4866" w14:textId="77777777" w:rsidTr="0096754B">
        <w:tc>
          <w:tcPr>
            <w:tcW w:w="4508" w:type="dxa"/>
          </w:tcPr>
          <w:p w14:paraId="454A1782" w14:textId="77777777" w:rsidR="009F580D" w:rsidRDefault="009F580D" w:rsidP="0096754B">
            <w:r>
              <w:t>Normal Flow</w:t>
            </w:r>
          </w:p>
        </w:tc>
        <w:tc>
          <w:tcPr>
            <w:tcW w:w="4508" w:type="dxa"/>
          </w:tcPr>
          <w:p w14:paraId="4674A520" w14:textId="77777777" w:rsidR="009F580D" w:rsidRDefault="009F580D" w:rsidP="009F580D">
            <w:pPr>
              <w:pStyle w:val="ListParagraph"/>
              <w:numPr>
                <w:ilvl w:val="0"/>
                <w:numId w:val="10"/>
              </w:numPr>
            </w:pPr>
            <w:r>
              <w:t>Log in to the system</w:t>
            </w:r>
          </w:p>
          <w:p w14:paraId="03EFA0BC" w14:textId="1FD20A69" w:rsidR="009F580D" w:rsidRDefault="009F580D" w:rsidP="009F580D">
            <w:pPr>
              <w:pStyle w:val="ListParagraph"/>
              <w:numPr>
                <w:ilvl w:val="0"/>
                <w:numId w:val="10"/>
              </w:numPr>
            </w:pPr>
            <w:r>
              <w:t>Go to the operating room management</w:t>
            </w:r>
          </w:p>
          <w:p w14:paraId="1AF5F330" w14:textId="3A7FDC8D" w:rsidR="009F580D" w:rsidRDefault="009F580D" w:rsidP="009F580D">
            <w:pPr>
              <w:pStyle w:val="ListParagraph"/>
              <w:numPr>
                <w:ilvl w:val="0"/>
                <w:numId w:val="10"/>
              </w:numPr>
            </w:pPr>
            <w:r>
              <w:t>Search the room no</w:t>
            </w:r>
          </w:p>
          <w:p w14:paraId="687F3653" w14:textId="33377BD4" w:rsidR="009F580D" w:rsidRDefault="009F580D" w:rsidP="009F580D">
            <w:pPr>
              <w:pStyle w:val="ListParagraph"/>
              <w:numPr>
                <w:ilvl w:val="0"/>
                <w:numId w:val="10"/>
              </w:numPr>
            </w:pPr>
            <w:r>
              <w:t>Delete the room from the delete button</w:t>
            </w:r>
          </w:p>
          <w:p w14:paraId="73540FB3" w14:textId="77777777" w:rsidR="009F580D" w:rsidRDefault="009F580D" w:rsidP="009F580D">
            <w:pPr>
              <w:pStyle w:val="ListParagraph"/>
              <w:numPr>
                <w:ilvl w:val="0"/>
                <w:numId w:val="10"/>
              </w:numPr>
            </w:pPr>
            <w:r>
              <w:t>Save the details</w:t>
            </w:r>
          </w:p>
        </w:tc>
      </w:tr>
      <w:tr w:rsidR="009F580D" w14:paraId="11ECA882" w14:textId="77777777" w:rsidTr="0096754B">
        <w:tc>
          <w:tcPr>
            <w:tcW w:w="4508" w:type="dxa"/>
          </w:tcPr>
          <w:p w14:paraId="2F45735B" w14:textId="77777777" w:rsidR="009F580D" w:rsidRDefault="009F580D" w:rsidP="0096754B">
            <w:r>
              <w:t>Pre-condition</w:t>
            </w:r>
          </w:p>
        </w:tc>
        <w:tc>
          <w:tcPr>
            <w:tcW w:w="4508" w:type="dxa"/>
          </w:tcPr>
          <w:p w14:paraId="16673F1B" w14:textId="31514069" w:rsidR="009F580D" w:rsidRDefault="009F580D" w:rsidP="0096754B">
            <w:r>
              <w:t>The operating room is no more available</w:t>
            </w:r>
          </w:p>
        </w:tc>
      </w:tr>
      <w:tr w:rsidR="009F580D" w14:paraId="4E7E6FDB" w14:textId="77777777" w:rsidTr="0096754B">
        <w:tc>
          <w:tcPr>
            <w:tcW w:w="4508" w:type="dxa"/>
          </w:tcPr>
          <w:p w14:paraId="3F093175" w14:textId="77777777" w:rsidR="009F580D" w:rsidRDefault="009F580D" w:rsidP="0096754B">
            <w:r>
              <w:t>Post Condition</w:t>
            </w:r>
          </w:p>
        </w:tc>
        <w:tc>
          <w:tcPr>
            <w:tcW w:w="4508" w:type="dxa"/>
          </w:tcPr>
          <w:p w14:paraId="5EBB321D" w14:textId="57429B2D" w:rsidR="009F580D" w:rsidRDefault="009F580D" w:rsidP="0096754B">
            <w:r>
              <w:t>Check the operating room is gone by searching it id again.</w:t>
            </w:r>
          </w:p>
        </w:tc>
      </w:tr>
    </w:tbl>
    <w:p w14:paraId="71C5C3BB" w14:textId="3147E324" w:rsidR="00B27572" w:rsidRDefault="00B27572" w:rsidP="00B27572"/>
    <w:tbl>
      <w:tblPr>
        <w:tblStyle w:val="TableGrid"/>
        <w:tblW w:w="0" w:type="auto"/>
        <w:tblLook w:val="04A0" w:firstRow="1" w:lastRow="0" w:firstColumn="1" w:lastColumn="0" w:noHBand="0" w:noVBand="1"/>
      </w:tblPr>
      <w:tblGrid>
        <w:gridCol w:w="4508"/>
        <w:gridCol w:w="4508"/>
      </w:tblGrid>
      <w:tr w:rsidR="009F580D" w14:paraId="621EEEF5" w14:textId="77777777" w:rsidTr="0096754B">
        <w:tc>
          <w:tcPr>
            <w:tcW w:w="4508" w:type="dxa"/>
          </w:tcPr>
          <w:p w14:paraId="46ED2B77" w14:textId="77777777" w:rsidR="009F580D" w:rsidRDefault="009F580D" w:rsidP="0096754B">
            <w:r>
              <w:t>Title</w:t>
            </w:r>
          </w:p>
        </w:tc>
        <w:tc>
          <w:tcPr>
            <w:tcW w:w="4508" w:type="dxa"/>
          </w:tcPr>
          <w:p w14:paraId="13A95497" w14:textId="6E3F71C0" w:rsidR="009F580D" w:rsidRDefault="009F580D" w:rsidP="0096754B">
            <w:r>
              <w:t>Make the payment</w:t>
            </w:r>
          </w:p>
        </w:tc>
      </w:tr>
      <w:tr w:rsidR="009F580D" w14:paraId="07DF7A80" w14:textId="77777777" w:rsidTr="0096754B">
        <w:tc>
          <w:tcPr>
            <w:tcW w:w="4508" w:type="dxa"/>
          </w:tcPr>
          <w:p w14:paraId="57C21F7E" w14:textId="77777777" w:rsidR="009F580D" w:rsidRDefault="009F580D" w:rsidP="0096754B">
            <w:r>
              <w:t>Actor</w:t>
            </w:r>
          </w:p>
        </w:tc>
        <w:tc>
          <w:tcPr>
            <w:tcW w:w="4508" w:type="dxa"/>
          </w:tcPr>
          <w:p w14:paraId="4D3F1398" w14:textId="744E8D04" w:rsidR="009F580D" w:rsidRDefault="009F580D" w:rsidP="0096754B">
            <w:r>
              <w:t>Patient</w:t>
            </w:r>
          </w:p>
        </w:tc>
      </w:tr>
      <w:tr w:rsidR="009F580D" w14:paraId="56ADB48E" w14:textId="77777777" w:rsidTr="0096754B">
        <w:tc>
          <w:tcPr>
            <w:tcW w:w="4508" w:type="dxa"/>
          </w:tcPr>
          <w:p w14:paraId="236B3088" w14:textId="77777777" w:rsidR="009F580D" w:rsidRDefault="009F580D" w:rsidP="0096754B">
            <w:r>
              <w:t>Normal Flow</w:t>
            </w:r>
          </w:p>
        </w:tc>
        <w:tc>
          <w:tcPr>
            <w:tcW w:w="4508" w:type="dxa"/>
          </w:tcPr>
          <w:p w14:paraId="62319570" w14:textId="235E34E5" w:rsidR="009F580D" w:rsidRDefault="009F580D" w:rsidP="009F580D">
            <w:pPr>
              <w:pStyle w:val="ListParagraph"/>
              <w:numPr>
                <w:ilvl w:val="0"/>
                <w:numId w:val="11"/>
              </w:numPr>
            </w:pPr>
            <w:r>
              <w:t>Log in to the system(patient)</w:t>
            </w:r>
          </w:p>
          <w:p w14:paraId="233EE732" w14:textId="7D095AEF" w:rsidR="009F580D" w:rsidRDefault="009F580D" w:rsidP="009F580D">
            <w:pPr>
              <w:pStyle w:val="ListParagraph"/>
              <w:numPr>
                <w:ilvl w:val="0"/>
                <w:numId w:val="11"/>
              </w:numPr>
            </w:pPr>
            <w:r>
              <w:t xml:space="preserve">Go to the payment due </w:t>
            </w:r>
          </w:p>
          <w:p w14:paraId="3F382628" w14:textId="261FD59C" w:rsidR="009F580D" w:rsidRDefault="009F580D" w:rsidP="009F580D">
            <w:pPr>
              <w:pStyle w:val="ListParagraph"/>
              <w:numPr>
                <w:ilvl w:val="0"/>
                <w:numId w:val="11"/>
              </w:numPr>
            </w:pPr>
            <w:r>
              <w:t>Mark the amount to be going to paid</w:t>
            </w:r>
          </w:p>
          <w:p w14:paraId="681CA0D3" w14:textId="06DBA0E7" w:rsidR="009F580D" w:rsidRDefault="009F580D" w:rsidP="009F580D">
            <w:pPr>
              <w:pStyle w:val="ListParagraph"/>
              <w:numPr>
                <w:ilvl w:val="0"/>
                <w:numId w:val="11"/>
              </w:numPr>
            </w:pPr>
            <w:r>
              <w:t>Select the card/visa</w:t>
            </w:r>
          </w:p>
          <w:p w14:paraId="2D52A5C1" w14:textId="3D9D10E3" w:rsidR="009F580D" w:rsidRDefault="009F580D" w:rsidP="009F580D">
            <w:pPr>
              <w:pStyle w:val="ListParagraph"/>
              <w:numPr>
                <w:ilvl w:val="0"/>
                <w:numId w:val="11"/>
              </w:numPr>
            </w:pPr>
            <w:r>
              <w:t>Make the payment</w:t>
            </w:r>
          </w:p>
        </w:tc>
      </w:tr>
      <w:tr w:rsidR="009F580D" w14:paraId="101267E1" w14:textId="77777777" w:rsidTr="0096754B">
        <w:tc>
          <w:tcPr>
            <w:tcW w:w="4508" w:type="dxa"/>
          </w:tcPr>
          <w:p w14:paraId="60F48473" w14:textId="77777777" w:rsidR="009F580D" w:rsidRDefault="009F580D" w:rsidP="0096754B">
            <w:r>
              <w:t>Pre-condition</w:t>
            </w:r>
          </w:p>
        </w:tc>
        <w:tc>
          <w:tcPr>
            <w:tcW w:w="4508" w:type="dxa"/>
          </w:tcPr>
          <w:p w14:paraId="1F8A19F4" w14:textId="19154D10" w:rsidR="009F580D" w:rsidRDefault="009F580D" w:rsidP="0096754B">
            <w:r>
              <w:t>When a payment is due</w:t>
            </w:r>
          </w:p>
        </w:tc>
      </w:tr>
      <w:tr w:rsidR="009F580D" w14:paraId="619C2121" w14:textId="77777777" w:rsidTr="0096754B">
        <w:tc>
          <w:tcPr>
            <w:tcW w:w="4508" w:type="dxa"/>
          </w:tcPr>
          <w:p w14:paraId="2D27EC18" w14:textId="77777777" w:rsidR="009F580D" w:rsidRDefault="009F580D" w:rsidP="0096754B">
            <w:r>
              <w:t>Post Condition</w:t>
            </w:r>
          </w:p>
        </w:tc>
        <w:tc>
          <w:tcPr>
            <w:tcW w:w="4508" w:type="dxa"/>
          </w:tcPr>
          <w:p w14:paraId="6F9927E3" w14:textId="3AA70807" w:rsidR="009F580D" w:rsidRDefault="009F580D" w:rsidP="0096754B">
            <w:r>
              <w:t xml:space="preserve">Download the receipt </w:t>
            </w:r>
          </w:p>
        </w:tc>
      </w:tr>
    </w:tbl>
    <w:p w14:paraId="2DE1B518" w14:textId="77777777" w:rsidR="009F580D" w:rsidRDefault="009F580D" w:rsidP="00B27572"/>
    <w:tbl>
      <w:tblPr>
        <w:tblStyle w:val="TableGrid"/>
        <w:tblW w:w="0" w:type="auto"/>
        <w:tblLook w:val="04A0" w:firstRow="1" w:lastRow="0" w:firstColumn="1" w:lastColumn="0" w:noHBand="0" w:noVBand="1"/>
      </w:tblPr>
      <w:tblGrid>
        <w:gridCol w:w="4508"/>
        <w:gridCol w:w="4508"/>
      </w:tblGrid>
      <w:tr w:rsidR="009F580D" w14:paraId="67CC30B7" w14:textId="77777777" w:rsidTr="0096754B">
        <w:tc>
          <w:tcPr>
            <w:tcW w:w="4508" w:type="dxa"/>
          </w:tcPr>
          <w:p w14:paraId="34EBBBF3" w14:textId="77777777" w:rsidR="009F580D" w:rsidRDefault="009F580D" w:rsidP="0096754B">
            <w:r>
              <w:t>Title</w:t>
            </w:r>
          </w:p>
        </w:tc>
        <w:tc>
          <w:tcPr>
            <w:tcW w:w="4508" w:type="dxa"/>
          </w:tcPr>
          <w:p w14:paraId="52963716" w14:textId="2324E508" w:rsidR="009F580D" w:rsidRDefault="009F580D" w:rsidP="0096754B">
            <w:r>
              <w:t>Search an appointment</w:t>
            </w:r>
          </w:p>
        </w:tc>
      </w:tr>
      <w:tr w:rsidR="009F580D" w14:paraId="1D91B2C0" w14:textId="77777777" w:rsidTr="0096754B">
        <w:tc>
          <w:tcPr>
            <w:tcW w:w="4508" w:type="dxa"/>
          </w:tcPr>
          <w:p w14:paraId="1F75C1A3" w14:textId="77777777" w:rsidR="009F580D" w:rsidRDefault="009F580D" w:rsidP="0096754B">
            <w:r>
              <w:t>Actor</w:t>
            </w:r>
          </w:p>
        </w:tc>
        <w:tc>
          <w:tcPr>
            <w:tcW w:w="4508" w:type="dxa"/>
          </w:tcPr>
          <w:p w14:paraId="039245F0" w14:textId="7814AE4C" w:rsidR="009F580D" w:rsidRDefault="009F580D" w:rsidP="0096754B">
            <w:r>
              <w:t>Front Officer</w:t>
            </w:r>
          </w:p>
        </w:tc>
      </w:tr>
      <w:tr w:rsidR="009F580D" w14:paraId="77C6553D" w14:textId="77777777" w:rsidTr="0096754B">
        <w:tc>
          <w:tcPr>
            <w:tcW w:w="4508" w:type="dxa"/>
          </w:tcPr>
          <w:p w14:paraId="798329D1" w14:textId="77777777" w:rsidR="009F580D" w:rsidRDefault="009F580D" w:rsidP="0096754B">
            <w:r>
              <w:t>Normal Flow</w:t>
            </w:r>
          </w:p>
        </w:tc>
        <w:tc>
          <w:tcPr>
            <w:tcW w:w="4508" w:type="dxa"/>
          </w:tcPr>
          <w:p w14:paraId="37E82E5D" w14:textId="77777777" w:rsidR="009F580D" w:rsidRDefault="009F580D" w:rsidP="009F580D">
            <w:pPr>
              <w:pStyle w:val="ListParagraph"/>
              <w:numPr>
                <w:ilvl w:val="0"/>
                <w:numId w:val="12"/>
              </w:numPr>
            </w:pPr>
            <w:r>
              <w:t>Log in to the system</w:t>
            </w:r>
          </w:p>
          <w:p w14:paraId="61476DF0" w14:textId="6D6B9F68" w:rsidR="009F580D" w:rsidRDefault="009F580D" w:rsidP="009F580D">
            <w:pPr>
              <w:pStyle w:val="ListParagraph"/>
              <w:numPr>
                <w:ilvl w:val="0"/>
                <w:numId w:val="12"/>
              </w:numPr>
            </w:pPr>
            <w:r>
              <w:t>Go to the appointment management</w:t>
            </w:r>
          </w:p>
          <w:p w14:paraId="3ECDC9DF" w14:textId="7CB5D640" w:rsidR="009F580D" w:rsidRDefault="009F580D" w:rsidP="009F580D">
            <w:pPr>
              <w:pStyle w:val="ListParagraph"/>
              <w:numPr>
                <w:ilvl w:val="0"/>
                <w:numId w:val="12"/>
              </w:numPr>
            </w:pPr>
            <w:r>
              <w:t>Search the appointment id</w:t>
            </w:r>
          </w:p>
        </w:tc>
      </w:tr>
      <w:tr w:rsidR="009F580D" w14:paraId="22C25B6C" w14:textId="77777777" w:rsidTr="0096754B">
        <w:tc>
          <w:tcPr>
            <w:tcW w:w="4508" w:type="dxa"/>
          </w:tcPr>
          <w:p w14:paraId="0EC0EE37" w14:textId="77777777" w:rsidR="009F580D" w:rsidRDefault="009F580D" w:rsidP="0096754B">
            <w:r>
              <w:t>Pre-condition</w:t>
            </w:r>
          </w:p>
        </w:tc>
        <w:tc>
          <w:tcPr>
            <w:tcW w:w="4508" w:type="dxa"/>
          </w:tcPr>
          <w:p w14:paraId="1A7F5A92" w14:textId="45C9FDBA" w:rsidR="009F580D" w:rsidRDefault="009F580D" w:rsidP="0096754B">
            <w:r>
              <w:t>Need of finding a specific appointment</w:t>
            </w:r>
          </w:p>
        </w:tc>
      </w:tr>
      <w:tr w:rsidR="009F580D" w14:paraId="320724C0" w14:textId="77777777" w:rsidTr="0096754B">
        <w:tc>
          <w:tcPr>
            <w:tcW w:w="4508" w:type="dxa"/>
          </w:tcPr>
          <w:p w14:paraId="153A038C" w14:textId="77777777" w:rsidR="009F580D" w:rsidRDefault="009F580D" w:rsidP="0096754B">
            <w:r>
              <w:t>Post Condition</w:t>
            </w:r>
          </w:p>
        </w:tc>
        <w:tc>
          <w:tcPr>
            <w:tcW w:w="4508" w:type="dxa"/>
          </w:tcPr>
          <w:p w14:paraId="6DA6C602" w14:textId="22E7C63E" w:rsidR="009F580D" w:rsidRDefault="009F580D" w:rsidP="0096754B">
            <w:r>
              <w:t>Appointment is available / may be not</w:t>
            </w:r>
          </w:p>
        </w:tc>
      </w:tr>
    </w:tbl>
    <w:p w14:paraId="62F1EFD6" w14:textId="768AC9E4" w:rsidR="00B27572" w:rsidRDefault="00B27572" w:rsidP="00B27572"/>
    <w:tbl>
      <w:tblPr>
        <w:tblStyle w:val="TableGrid"/>
        <w:tblW w:w="0" w:type="auto"/>
        <w:tblLook w:val="04A0" w:firstRow="1" w:lastRow="0" w:firstColumn="1" w:lastColumn="0" w:noHBand="0" w:noVBand="1"/>
      </w:tblPr>
      <w:tblGrid>
        <w:gridCol w:w="4508"/>
        <w:gridCol w:w="4508"/>
      </w:tblGrid>
      <w:tr w:rsidR="009F580D" w14:paraId="2FA0E597" w14:textId="77777777" w:rsidTr="0096754B">
        <w:tc>
          <w:tcPr>
            <w:tcW w:w="4508" w:type="dxa"/>
          </w:tcPr>
          <w:p w14:paraId="30AD058D" w14:textId="77777777" w:rsidR="009F580D" w:rsidRDefault="009F580D" w:rsidP="0096754B">
            <w:r>
              <w:t>Title</w:t>
            </w:r>
          </w:p>
        </w:tc>
        <w:tc>
          <w:tcPr>
            <w:tcW w:w="4508" w:type="dxa"/>
          </w:tcPr>
          <w:p w14:paraId="78BAC192" w14:textId="50B10027" w:rsidR="009F580D" w:rsidRDefault="009F580D" w:rsidP="0096754B">
            <w:r>
              <w:t>Place an appointment</w:t>
            </w:r>
          </w:p>
        </w:tc>
      </w:tr>
      <w:tr w:rsidR="009F580D" w14:paraId="1F8663E2" w14:textId="77777777" w:rsidTr="0096754B">
        <w:tc>
          <w:tcPr>
            <w:tcW w:w="4508" w:type="dxa"/>
          </w:tcPr>
          <w:p w14:paraId="4A94ACE5" w14:textId="77777777" w:rsidR="009F580D" w:rsidRDefault="009F580D" w:rsidP="0096754B">
            <w:r>
              <w:t>Actor</w:t>
            </w:r>
          </w:p>
        </w:tc>
        <w:tc>
          <w:tcPr>
            <w:tcW w:w="4508" w:type="dxa"/>
          </w:tcPr>
          <w:p w14:paraId="44B99B44" w14:textId="3CE39F0D" w:rsidR="009F580D" w:rsidRDefault="009F580D" w:rsidP="0096754B">
            <w:r>
              <w:t>Patient</w:t>
            </w:r>
          </w:p>
        </w:tc>
      </w:tr>
      <w:tr w:rsidR="009F580D" w14:paraId="5C8148BE" w14:textId="77777777" w:rsidTr="0096754B">
        <w:tc>
          <w:tcPr>
            <w:tcW w:w="4508" w:type="dxa"/>
          </w:tcPr>
          <w:p w14:paraId="01B2A953" w14:textId="77777777" w:rsidR="009F580D" w:rsidRDefault="009F580D" w:rsidP="0096754B">
            <w:r>
              <w:t>Normal Flow</w:t>
            </w:r>
          </w:p>
        </w:tc>
        <w:tc>
          <w:tcPr>
            <w:tcW w:w="4508" w:type="dxa"/>
          </w:tcPr>
          <w:p w14:paraId="3E168EEC" w14:textId="18CCFC48" w:rsidR="009F580D" w:rsidRDefault="009F580D" w:rsidP="009F580D">
            <w:pPr>
              <w:pStyle w:val="ListParagraph"/>
              <w:numPr>
                <w:ilvl w:val="0"/>
                <w:numId w:val="13"/>
              </w:numPr>
            </w:pPr>
            <w:r>
              <w:t>Log in to the system(patient)</w:t>
            </w:r>
          </w:p>
          <w:p w14:paraId="0275CF4E" w14:textId="3E3BA9C2" w:rsidR="009F580D" w:rsidRDefault="009F580D" w:rsidP="009F580D">
            <w:pPr>
              <w:pStyle w:val="ListParagraph"/>
              <w:numPr>
                <w:ilvl w:val="0"/>
                <w:numId w:val="13"/>
              </w:numPr>
            </w:pPr>
            <w:r>
              <w:t>Go to appointment</w:t>
            </w:r>
          </w:p>
          <w:p w14:paraId="7C9E8619" w14:textId="5B230C3D" w:rsidR="009F580D" w:rsidRDefault="009F580D" w:rsidP="009F580D">
            <w:pPr>
              <w:pStyle w:val="ListParagraph"/>
              <w:numPr>
                <w:ilvl w:val="0"/>
                <w:numId w:val="13"/>
              </w:numPr>
            </w:pPr>
            <w:r>
              <w:t>Select the appointment type</w:t>
            </w:r>
          </w:p>
          <w:p w14:paraId="09C806B8" w14:textId="77777777" w:rsidR="009F580D" w:rsidRDefault="009F580D" w:rsidP="009F580D">
            <w:pPr>
              <w:pStyle w:val="ListParagraph"/>
              <w:numPr>
                <w:ilvl w:val="0"/>
                <w:numId w:val="13"/>
              </w:numPr>
            </w:pPr>
            <w:r>
              <w:t>Give the details need for the appointment</w:t>
            </w:r>
          </w:p>
          <w:p w14:paraId="498A5F92" w14:textId="0F81F777" w:rsidR="009F580D" w:rsidRDefault="009F580D" w:rsidP="009F580D">
            <w:pPr>
              <w:pStyle w:val="ListParagraph"/>
              <w:numPr>
                <w:ilvl w:val="0"/>
                <w:numId w:val="13"/>
              </w:numPr>
            </w:pPr>
            <w:r>
              <w:t>Make the appointment</w:t>
            </w:r>
          </w:p>
        </w:tc>
      </w:tr>
      <w:tr w:rsidR="009F580D" w14:paraId="07B7A666" w14:textId="77777777" w:rsidTr="0096754B">
        <w:tc>
          <w:tcPr>
            <w:tcW w:w="4508" w:type="dxa"/>
          </w:tcPr>
          <w:p w14:paraId="66D07FA8" w14:textId="77777777" w:rsidR="009F580D" w:rsidRDefault="009F580D" w:rsidP="0096754B">
            <w:r>
              <w:t>Pre-condition</w:t>
            </w:r>
          </w:p>
        </w:tc>
        <w:tc>
          <w:tcPr>
            <w:tcW w:w="4508" w:type="dxa"/>
          </w:tcPr>
          <w:p w14:paraId="67BE39AE" w14:textId="4D0CFB16" w:rsidR="009F580D" w:rsidRDefault="009F580D" w:rsidP="0096754B">
            <w:r>
              <w:t>Need of making an appointment</w:t>
            </w:r>
          </w:p>
        </w:tc>
      </w:tr>
      <w:tr w:rsidR="009F580D" w14:paraId="5F5EB99D" w14:textId="77777777" w:rsidTr="0096754B">
        <w:tc>
          <w:tcPr>
            <w:tcW w:w="4508" w:type="dxa"/>
          </w:tcPr>
          <w:p w14:paraId="2B7756E5" w14:textId="77777777" w:rsidR="009F580D" w:rsidRDefault="009F580D" w:rsidP="0096754B">
            <w:r>
              <w:t>Post Condition</w:t>
            </w:r>
          </w:p>
        </w:tc>
        <w:tc>
          <w:tcPr>
            <w:tcW w:w="4508" w:type="dxa"/>
          </w:tcPr>
          <w:p w14:paraId="1C4D5FBE" w14:textId="52FB3732" w:rsidR="009F580D" w:rsidRDefault="009F580D" w:rsidP="0096754B">
            <w:r>
              <w:t>Verification of Appointment is made</w:t>
            </w:r>
          </w:p>
        </w:tc>
      </w:tr>
    </w:tbl>
    <w:p w14:paraId="45703846" w14:textId="7D2BA66C" w:rsidR="00B27572" w:rsidRDefault="00B27572" w:rsidP="00B27572"/>
    <w:p w14:paraId="0E9C8B01" w14:textId="268D4BF4" w:rsidR="00B27572" w:rsidRDefault="00B27572" w:rsidP="00B27572"/>
    <w:p w14:paraId="15A79806" w14:textId="597FE37D" w:rsidR="00B27572" w:rsidRDefault="00B27572" w:rsidP="00B27572"/>
    <w:p w14:paraId="29E79170" w14:textId="33C34C3B" w:rsidR="00B27572" w:rsidRDefault="00B27572" w:rsidP="00B27572"/>
    <w:p w14:paraId="66504567" w14:textId="77777777" w:rsidR="00B27572" w:rsidRPr="00B27572" w:rsidRDefault="00B27572" w:rsidP="00B27572"/>
    <w:p w14:paraId="648E59EC" w14:textId="441CA66C" w:rsidR="00AA62A5" w:rsidRDefault="00AA62A5" w:rsidP="00372D24">
      <w:pPr>
        <w:pStyle w:val="ListParagraph"/>
        <w:ind w:left="1080"/>
      </w:pPr>
    </w:p>
    <w:p w14:paraId="4AD47603" w14:textId="77777777" w:rsidR="00AA62A5" w:rsidRDefault="00AA62A5" w:rsidP="00AA62A5">
      <w:pPr>
        <w:pStyle w:val="Heading1"/>
        <w:spacing w:before="0" w:after="120"/>
        <w:jc w:val="center"/>
      </w:pPr>
      <w:r>
        <w:t>Use Case Diagram</w:t>
      </w:r>
    </w:p>
    <w:p w14:paraId="53C037D1" w14:textId="77777777" w:rsidR="00AA62A5" w:rsidRDefault="00AA62A5" w:rsidP="00AA62A5"/>
    <w:p w14:paraId="102A27E4" w14:textId="77777777" w:rsidR="00AA62A5" w:rsidRDefault="00AA62A5" w:rsidP="00AA62A5">
      <w:r>
        <w:rPr>
          <w:noProof/>
        </w:rPr>
        <w:drawing>
          <wp:inline distT="0" distB="0" distL="0" distR="0" wp14:anchorId="3C491CF0" wp14:editId="5BE7E51F">
            <wp:extent cx="5006340" cy="7761690"/>
            <wp:effectExtent l="0" t="0" r="3810" b="0"/>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8">
                      <a:extLst>
                        <a:ext uri="{28A0092B-C50C-407E-A947-70E740481C1C}">
                          <a14:useLocalDpi xmlns:a14="http://schemas.microsoft.com/office/drawing/2010/main" val="0"/>
                        </a:ext>
                      </a:extLst>
                    </a:blip>
                    <a:stretch>
                      <a:fillRect/>
                    </a:stretch>
                  </pic:blipFill>
                  <pic:spPr>
                    <a:xfrm>
                      <a:off x="0" y="0"/>
                      <a:ext cx="5012969" cy="7771967"/>
                    </a:xfrm>
                    <a:prstGeom prst="rect">
                      <a:avLst/>
                    </a:prstGeom>
                  </pic:spPr>
                </pic:pic>
              </a:graphicData>
            </a:graphic>
          </wp:inline>
        </w:drawing>
      </w:r>
    </w:p>
    <w:p w14:paraId="14F31B0A" w14:textId="36F9757A" w:rsidR="003B2A84" w:rsidRDefault="003B2A84" w:rsidP="003B2A84">
      <w:pPr>
        <w:pStyle w:val="Heading1"/>
        <w:spacing w:before="0" w:after="120"/>
        <w:jc w:val="center"/>
      </w:pPr>
      <w:r>
        <w:lastRenderedPageBreak/>
        <w:t>ER Diagram</w:t>
      </w:r>
    </w:p>
    <w:p w14:paraId="7F93E2EB" w14:textId="77777777" w:rsidR="003B2A84" w:rsidRDefault="003B2A84" w:rsidP="00C30076">
      <w:pPr>
        <w:rPr>
          <w:noProof/>
          <w:lang w:eastAsia="en-GB" w:bidi="si-LK"/>
        </w:rPr>
      </w:pPr>
    </w:p>
    <w:p w14:paraId="2B54CE97" w14:textId="77C5EFF8" w:rsidR="00C30076" w:rsidRDefault="003B2A84" w:rsidP="00C30076">
      <w:r>
        <w:rPr>
          <w:noProof/>
          <w:lang w:eastAsia="en-GB" w:bidi="si-LK"/>
        </w:rPr>
        <w:drawing>
          <wp:inline distT="0" distB="0" distL="0" distR="0" wp14:anchorId="0B57728A" wp14:editId="706A3ED5">
            <wp:extent cx="5067300" cy="7140546"/>
            <wp:effectExtent l="0" t="0" r="0" b="38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2017 10-19-48 AM.png"/>
                    <pic:cNvPicPr/>
                  </pic:nvPicPr>
                  <pic:blipFill rotWithShape="1">
                    <a:blip r:embed="rId9">
                      <a:extLst>
                        <a:ext uri="{28A0092B-C50C-407E-A947-70E740481C1C}">
                          <a14:useLocalDpi xmlns:a14="http://schemas.microsoft.com/office/drawing/2010/main" val="0"/>
                        </a:ext>
                      </a:extLst>
                    </a:blip>
                    <a:srcRect l="1596" b="699"/>
                    <a:stretch/>
                  </pic:blipFill>
                  <pic:spPr bwMode="auto">
                    <a:xfrm>
                      <a:off x="0" y="0"/>
                      <a:ext cx="5073638" cy="7149477"/>
                    </a:xfrm>
                    <a:prstGeom prst="rect">
                      <a:avLst/>
                    </a:prstGeom>
                    <a:ln>
                      <a:noFill/>
                    </a:ln>
                    <a:extLst>
                      <a:ext uri="{53640926-AAD7-44D8-BBD7-CCE9431645EC}">
                        <a14:shadowObscured xmlns:a14="http://schemas.microsoft.com/office/drawing/2010/main"/>
                      </a:ext>
                    </a:extLst>
                  </pic:spPr>
                </pic:pic>
              </a:graphicData>
            </a:graphic>
          </wp:inline>
        </w:drawing>
      </w:r>
    </w:p>
    <w:p w14:paraId="6F862F93" w14:textId="77777777" w:rsidR="00C30076" w:rsidRDefault="00C30076" w:rsidP="00C30076">
      <w:pPr>
        <w:pStyle w:val="ListParagraph"/>
        <w:ind w:left="1440"/>
      </w:pPr>
    </w:p>
    <w:p w14:paraId="09DC0780" w14:textId="77777777" w:rsidR="00C30076" w:rsidRDefault="00C30076" w:rsidP="00C30076">
      <w:pPr>
        <w:pStyle w:val="ListParagraph"/>
        <w:ind w:left="1440"/>
      </w:pPr>
    </w:p>
    <w:p w14:paraId="59187EF5" w14:textId="77777777" w:rsidR="00C30076" w:rsidRPr="00C30076" w:rsidRDefault="00C30076" w:rsidP="00C30076">
      <w:pPr>
        <w:pStyle w:val="ListParagraph"/>
        <w:ind w:left="0"/>
      </w:pPr>
    </w:p>
    <w:sectPr w:rsidR="00C30076" w:rsidRPr="00C30076" w:rsidSect="00C62909">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B29FF" w14:textId="77777777" w:rsidR="00572A52" w:rsidRDefault="00572A52" w:rsidP="00FA00EE">
      <w:pPr>
        <w:spacing w:after="0" w:line="240" w:lineRule="auto"/>
      </w:pPr>
      <w:r>
        <w:separator/>
      </w:r>
    </w:p>
  </w:endnote>
  <w:endnote w:type="continuationSeparator" w:id="0">
    <w:p w14:paraId="184A2134" w14:textId="77777777" w:rsidR="00572A52" w:rsidRDefault="00572A52" w:rsidP="00FA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394700"/>
      <w:docPartObj>
        <w:docPartGallery w:val="Page Numbers (Bottom of Page)"/>
        <w:docPartUnique/>
      </w:docPartObj>
    </w:sdtPr>
    <w:sdtEndPr>
      <w:rPr>
        <w:noProof/>
      </w:rPr>
    </w:sdtEndPr>
    <w:sdtContent>
      <w:p w14:paraId="4A87476F" w14:textId="5211AF6F" w:rsidR="00F87F90" w:rsidRDefault="00F87F90" w:rsidP="00F87F90">
        <w:pPr>
          <w:pStyle w:val="Footer"/>
        </w:pPr>
        <w:r>
          <w:t>11690447</w:t>
        </w:r>
        <w:r>
          <w:tab/>
          <w:t xml:space="preserve">Manusha Anjaana Liyanage </w:t>
        </w:r>
        <w:r>
          <w:tab/>
        </w:r>
        <w:r>
          <w:fldChar w:fldCharType="begin"/>
        </w:r>
        <w:r>
          <w:instrText xml:space="preserve"> PAGE   \* MERGEFORMAT </w:instrText>
        </w:r>
        <w:r>
          <w:fldChar w:fldCharType="separate"/>
        </w:r>
        <w:r>
          <w:rPr>
            <w:noProof/>
          </w:rPr>
          <w:t>2</w:t>
        </w:r>
        <w:r>
          <w:rPr>
            <w:noProof/>
          </w:rPr>
          <w:fldChar w:fldCharType="end"/>
        </w:r>
      </w:p>
    </w:sdtContent>
  </w:sdt>
  <w:p w14:paraId="1A37F65C" w14:textId="549746E3" w:rsidR="00C62909" w:rsidRPr="00F87F90" w:rsidRDefault="00C6290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B6575" w14:textId="77777777" w:rsidR="00572A52" w:rsidRDefault="00572A52" w:rsidP="00FA00EE">
      <w:pPr>
        <w:spacing w:after="0" w:line="240" w:lineRule="auto"/>
      </w:pPr>
      <w:r>
        <w:separator/>
      </w:r>
    </w:p>
  </w:footnote>
  <w:footnote w:type="continuationSeparator" w:id="0">
    <w:p w14:paraId="4A63DD26" w14:textId="77777777" w:rsidR="00572A52" w:rsidRDefault="00572A52" w:rsidP="00FA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08"/>
      <w:gridCol w:w="4508"/>
    </w:tblGrid>
    <w:tr w:rsidR="00FA00EE" w14:paraId="3240A397" w14:textId="77777777" w:rsidTr="00FA00EE">
      <w:tc>
        <w:tcPr>
          <w:tcW w:w="4508" w:type="dxa"/>
        </w:tcPr>
        <w:p w14:paraId="68AC0CFD" w14:textId="70642193" w:rsidR="00FA00EE" w:rsidRDefault="00950CCF">
          <w:pPr>
            <w:pStyle w:val="Header"/>
          </w:pPr>
          <w:r>
            <w:t>Hospital Management System</w:t>
          </w:r>
        </w:p>
      </w:tc>
      <w:tc>
        <w:tcPr>
          <w:tcW w:w="4508" w:type="dxa"/>
        </w:tcPr>
        <w:p w14:paraId="2B7B3F85" w14:textId="78D86205" w:rsidR="00FA00EE" w:rsidRDefault="0008359B">
          <w:pPr>
            <w:pStyle w:val="Header"/>
          </w:pPr>
          <w:r>
            <w:t>Manusha Anjaana Liyanage</w:t>
          </w:r>
        </w:p>
      </w:tc>
    </w:tr>
    <w:tr w:rsidR="00FA00EE" w14:paraId="7C042EE6" w14:textId="77777777" w:rsidTr="00FA00EE">
      <w:tc>
        <w:tcPr>
          <w:tcW w:w="4508" w:type="dxa"/>
        </w:tcPr>
        <w:p w14:paraId="74D09C43" w14:textId="0371A694" w:rsidR="00FA00EE" w:rsidRDefault="00372D24">
          <w:pPr>
            <w:pStyle w:val="Header"/>
          </w:pPr>
          <w:r>
            <w:t>Short Use Case Descriptions</w:t>
          </w:r>
        </w:p>
      </w:tc>
      <w:tc>
        <w:tcPr>
          <w:tcW w:w="4508" w:type="dxa"/>
        </w:tcPr>
        <w:p w14:paraId="0207B054" w14:textId="6E67E598" w:rsidR="00FA00EE" w:rsidRDefault="00FA00EE">
          <w:pPr>
            <w:pStyle w:val="Header"/>
          </w:pPr>
          <w:r>
            <w:t xml:space="preserve">Date: </w:t>
          </w:r>
          <w:r w:rsidR="00950CCF">
            <w:t>11/04/2020</w:t>
          </w:r>
        </w:p>
      </w:tc>
    </w:tr>
  </w:tbl>
  <w:p w14:paraId="47882A16" w14:textId="77777777" w:rsidR="00FA00EE" w:rsidRDefault="00FA0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3E0"/>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1388"/>
    <w:multiLevelType w:val="hybridMultilevel"/>
    <w:tmpl w:val="49E435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BC2B1A"/>
    <w:multiLevelType w:val="multilevel"/>
    <w:tmpl w:val="8FD692D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4837F9"/>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2C49BF"/>
    <w:multiLevelType w:val="hybridMultilevel"/>
    <w:tmpl w:val="05BAED1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0487572"/>
    <w:multiLevelType w:val="hybridMultilevel"/>
    <w:tmpl w:val="C2968FFA"/>
    <w:lvl w:ilvl="0" w:tplc="4D26FBE0">
      <w:start w:val="4"/>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4BC4909"/>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F1EE2"/>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3365F"/>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9102D"/>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50C61"/>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D2FD8"/>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303F"/>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E3FA2"/>
    <w:multiLevelType w:val="hybridMultilevel"/>
    <w:tmpl w:val="07A2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13"/>
  </w:num>
  <w:num w:numId="7">
    <w:abstractNumId w:val="12"/>
  </w:num>
  <w:num w:numId="8">
    <w:abstractNumId w:val="6"/>
  </w:num>
  <w:num w:numId="9">
    <w:abstractNumId w:val="11"/>
  </w:num>
  <w:num w:numId="10">
    <w:abstractNumId w:val="10"/>
  </w:num>
  <w:num w:numId="11">
    <w:abstractNumId w:val="7"/>
  </w:num>
  <w:num w:numId="12">
    <w:abstractNumId w:val="9"/>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92"/>
    <w:rsid w:val="000069E6"/>
    <w:rsid w:val="0008359B"/>
    <w:rsid w:val="00264DB2"/>
    <w:rsid w:val="003617B5"/>
    <w:rsid w:val="00372D24"/>
    <w:rsid w:val="003B2A84"/>
    <w:rsid w:val="00417CFE"/>
    <w:rsid w:val="00423B72"/>
    <w:rsid w:val="004A6B92"/>
    <w:rsid w:val="005575A1"/>
    <w:rsid w:val="00572A52"/>
    <w:rsid w:val="005D2FC4"/>
    <w:rsid w:val="00765524"/>
    <w:rsid w:val="007E1313"/>
    <w:rsid w:val="00835722"/>
    <w:rsid w:val="008B04A6"/>
    <w:rsid w:val="00900A42"/>
    <w:rsid w:val="00950CCF"/>
    <w:rsid w:val="009A0BFC"/>
    <w:rsid w:val="009A20AB"/>
    <w:rsid w:val="009E2880"/>
    <w:rsid w:val="009E5255"/>
    <w:rsid w:val="009F580D"/>
    <w:rsid w:val="00A36723"/>
    <w:rsid w:val="00AA2680"/>
    <w:rsid w:val="00AA62A5"/>
    <w:rsid w:val="00B27572"/>
    <w:rsid w:val="00C30076"/>
    <w:rsid w:val="00C62909"/>
    <w:rsid w:val="00D04E2E"/>
    <w:rsid w:val="00D21691"/>
    <w:rsid w:val="00D854EE"/>
    <w:rsid w:val="00F31445"/>
    <w:rsid w:val="00F61FAF"/>
    <w:rsid w:val="00F87F90"/>
    <w:rsid w:val="00FA00EE"/>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31FD74"/>
  <w15:docId w15:val="{29D30502-94D2-4079-9C9A-5785A2AA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880"/>
  </w:style>
  <w:style w:type="paragraph" w:styleId="Heading1">
    <w:name w:val="heading 1"/>
    <w:basedOn w:val="Normal"/>
    <w:next w:val="Normal"/>
    <w:link w:val="Heading1Char"/>
    <w:uiPriority w:val="9"/>
    <w:qFormat/>
    <w:rsid w:val="00C30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0EE"/>
  </w:style>
  <w:style w:type="paragraph" w:styleId="Footer">
    <w:name w:val="footer"/>
    <w:basedOn w:val="Normal"/>
    <w:link w:val="FooterChar"/>
    <w:uiPriority w:val="99"/>
    <w:unhideWhenUsed/>
    <w:rsid w:val="00FA0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0EE"/>
  </w:style>
  <w:style w:type="table" w:styleId="TableGrid">
    <w:name w:val="Table Grid"/>
    <w:basedOn w:val="TableNormal"/>
    <w:uiPriority w:val="39"/>
    <w:rsid w:val="00FA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0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0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Full%20Use%20Case%20Description%20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3E4D-DA5D-435E-A0D9-59EA286C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Use Case Description Template(1).dotx</Template>
  <TotalTime>1</TotalTime>
  <Pages>6</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Tulip</dc:creator>
  <cp:lastModifiedBy>Manusha Anjaana</cp:lastModifiedBy>
  <cp:revision>2</cp:revision>
  <dcterms:created xsi:type="dcterms:W3CDTF">2020-04-13T11:44:00Z</dcterms:created>
  <dcterms:modified xsi:type="dcterms:W3CDTF">2020-04-13T11:44:00Z</dcterms:modified>
</cp:coreProperties>
</file>